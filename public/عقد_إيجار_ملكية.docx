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29DA9248" w:rsidR="009160B1" w:rsidRPr="00D37CD3"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7A7004">
        <w:rPr>
          <w:rFonts w:ascii="DIN Next LT Arabic" w:eastAsia="SimSun" w:hAnsi="DIN Next LT Arabic" w:cs="DIN Next LT Arabic" w:hint="cs"/>
          <w:bCs/>
          <w:color w:val="000000" w:themeColor="text1"/>
          <w:sz w:val="52"/>
          <w:szCs w:val="52"/>
          <w:rtl/>
        </w:rPr>
        <w:t>إيجار ملكية</w:t>
      </w:r>
      <w:r>
        <w:rPr>
          <w:rFonts w:ascii="DIN Next LT Arabic" w:eastAsia="SimSun" w:hAnsi="DIN Next LT Arabic" w:cs="DIN Next LT Arabic" w:hint="cs"/>
          <w:bCs/>
          <w:color w:val="000000" w:themeColor="text1"/>
          <w:sz w:val="52"/>
          <w:szCs w:val="52"/>
          <w:rtl/>
        </w:rPr>
        <w:t>)</w:t>
      </w:r>
    </w:p>
    <w:p w14:paraId="2BA05598"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(وفقًا لمنصة اعتماد) </w:t>
              </w:r>
              <w:r w:rsidRPr="00323E98">
                <w:rPr>
                  <w:rFonts w:ascii="DIN Next LT Arabic" w:eastAsia="SimSun" w:hAnsi="DIN Next LT Arabic" w:cs="DIN Next LT Arabic"/>
                  <w:bCs/>
                  <w:color w:val="FF0000"/>
                  <w:sz w:val="28"/>
                  <w:szCs w:val="28"/>
                  <w:rtl/>
                </w:rPr>
                <w:t xml:space="preserve"> </w:t>
              </w:r>
            </w:sdtContent>
          </w:sdt>
        </w:sdtContent>
      </w:sdt>
    </w:p>
    <w:p w14:paraId="4100837B"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Pr="00BA560C">
            <w:rPr>
              <w:rFonts w:ascii="DIN Next LT Arabic" w:eastAsia="SimSun" w:hAnsi="DIN Next LT Arabic" w:cs="DIN Next LT Arabic"/>
              <w:bCs/>
              <w:color w:val="FF0000"/>
              <w:sz w:val="28"/>
              <w:szCs w:val="28"/>
              <w:rtl/>
            </w:rPr>
            <w:t>(وفقًا لمنصة اعتماد)</w:t>
          </w:r>
        </w:sdtContent>
      </w:sdt>
    </w:p>
    <w:p w14:paraId="4BC0E8AA" w14:textId="3A097E2C"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 xml:space="preserve">تاريخ توقيع العقد: </w:t>
      </w:r>
      <w:sdt>
        <w:sdtPr>
          <w:rPr>
            <w:rFonts w:ascii="DIN Next LT Arabic" w:eastAsia="SimSun" w:hAnsi="DIN Next LT Arabic" w:cs="DIN Next LT Arabic"/>
            <w:bCs/>
            <w:color w:val="FF0000"/>
            <w:sz w:val="28"/>
            <w:szCs w:val="28"/>
            <w:rtl/>
          </w:rPr>
          <w:id w:val="-267929324"/>
          <w:placeholder>
            <w:docPart w:val="447187A319ED41B4AAD0BB477B3F5BE1"/>
          </w:placeholder>
        </w:sdtPr>
        <w:sdtContent>
          <w:r w:rsidRPr="00323E98">
            <w:rPr>
              <w:rFonts w:ascii="DIN Next LT Arabic" w:eastAsia="SimSun" w:hAnsi="DIN Next LT Arabic" w:cs="DIN Next LT Arabic"/>
              <w:bCs/>
              <w:color w:val="FF0000"/>
              <w:sz w:val="28"/>
              <w:szCs w:val="28"/>
              <w:rtl/>
            </w:rPr>
            <w:t>اليوم</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1619295918"/>
          <w:placeholder>
            <w:docPart w:val="7CBC63F3C13A4697944823EF8A35C003"/>
          </w:placeholder>
          <w:date>
            <w:dateFormat w:val="M/d/yyyy"/>
            <w:lid w:val="en-US"/>
            <w:storeMappedDataAs w:val="dateTime"/>
            <w:calendar w:val="gregorian"/>
          </w:date>
        </w:sdtPr>
        <w:sdtContent>
          <w:r w:rsidR="00F37C1A">
            <w:rPr>
              <w:rFonts w:ascii="DIN Next LT Arabic" w:eastAsia="SimSun" w:hAnsi="DIN Next LT Arabic" w:cs="DIN Next LT Arabic"/>
              <w:bCs/>
              <w:color w:val="FF0000"/>
              <w:sz w:val="28"/>
              <w:szCs w:val="28"/>
              <w:rtl/>
            </w:rPr>
            <w:t>التاريخ</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2020818880"/>
          <w:placeholder>
            <w:docPart w:val="4078DA59E23443BBA5010C246E4A92BB"/>
          </w:placeholder>
        </w:sdtPr>
        <w:sdtContent>
          <w:r w:rsidRPr="00323E98">
            <w:rPr>
              <w:rFonts w:ascii="DIN Next LT Arabic" w:eastAsia="SimSun" w:hAnsi="DIN Next LT Arabic" w:cs="DIN Next LT Arabic"/>
              <w:bCs/>
              <w:color w:val="FF0000"/>
              <w:sz w:val="28"/>
              <w:szCs w:val="28"/>
              <w:rtl/>
            </w:rPr>
            <w:t>المدينة</w:t>
          </w:r>
        </w:sdtContent>
      </w:sdt>
    </w:p>
    <w:sdt>
      <w:sdtPr>
        <w:rPr>
          <w:rFonts w:ascii="DIN Next LT Arabic" w:eastAsiaTheme="minorEastAsia" w:hAnsi="DIN Next LT Arabic" w:cs="DIN Next LT Arabic"/>
          <w:bCs w:val="0"/>
          <w:color w:val="auto"/>
          <w:sz w:val="22"/>
          <w:szCs w:val="22"/>
          <w:rtl/>
        </w:rPr>
        <w:id w:val="27149213"/>
        <w:docPartObj>
          <w:docPartGallery w:val="Table of Contents"/>
          <w:docPartUnique/>
        </w:docPartObj>
      </w:sdtPr>
      <w:sdtEndPr>
        <w:rPr>
          <w:b/>
          <w:noProof/>
          <w:sz w:val="24"/>
          <w:szCs w:val="24"/>
        </w:rPr>
      </w:sdtEndPr>
      <w:sdtContent>
        <w:p w14:paraId="42AA9993" w14:textId="77777777" w:rsidR="009160B1" w:rsidRPr="00D131FB" w:rsidRDefault="009160B1" w:rsidP="00D131FB">
          <w:pPr>
            <w:pStyle w:val="TOCHeading"/>
            <w:bidi/>
            <w:rPr>
              <w:rFonts w:ascii="DIN Next LT Arabic" w:hAnsi="DIN Next LT Arabic" w:cs="DIN Next LT Arabic"/>
              <w:sz w:val="24"/>
              <w:szCs w:val="24"/>
              <w:rtl/>
            </w:rPr>
          </w:pPr>
          <w:r w:rsidRPr="00D37CD3">
            <w:rPr>
              <w:rFonts w:ascii="DIN Next LT Arabic" w:hAnsi="DIN Next LT Arabic" w:cs="DIN Next LT Arabic"/>
              <w:rtl/>
            </w:rPr>
            <w:t>الفهرس</w:t>
          </w:r>
        </w:p>
        <w:p w14:paraId="4B7EC570" w14:textId="6978A0CC" w:rsidR="00D131FB" w:rsidRPr="00D131FB" w:rsidRDefault="009160B1" w:rsidP="00D131FB">
          <w:pPr>
            <w:pStyle w:val="TOC1"/>
            <w:bidi/>
            <w:rPr>
              <w:rFonts w:ascii="DIN Next LT Arabic" w:hAnsi="DIN Next LT Arabic" w:cs="DIN Next LT Arabic"/>
              <w:b w:val="0"/>
              <w:bCs w:val="0"/>
              <w:caps w:val="0"/>
              <w:sz w:val="22"/>
              <w:szCs w:val="22"/>
            </w:rPr>
          </w:pPr>
          <w:r w:rsidRPr="00D131FB">
            <w:rPr>
              <w:rFonts w:ascii="DIN Next LT Arabic" w:hAnsi="DIN Next LT Arabic" w:cs="DIN Next LT Arabic"/>
            </w:rPr>
            <w:fldChar w:fldCharType="begin"/>
          </w:r>
          <w:r w:rsidRPr="00D131FB">
            <w:rPr>
              <w:rFonts w:ascii="DIN Next LT Arabic" w:hAnsi="DIN Next LT Arabic" w:cs="DIN Next LT Arabic"/>
            </w:rPr>
            <w:instrText xml:space="preserve"> TOC \o "1-3" \h \z \u </w:instrText>
          </w:r>
          <w:r w:rsidRPr="00D131FB">
            <w:rPr>
              <w:rFonts w:ascii="DIN Next LT Arabic" w:hAnsi="DIN Next LT Arabic" w:cs="DIN Next LT Arabic"/>
            </w:rPr>
            <w:fldChar w:fldCharType="separate"/>
          </w:r>
          <w:hyperlink w:anchor="_Toc38560463" w:history="1">
            <w:r w:rsidR="00D131FB" w:rsidRPr="00D131FB">
              <w:rPr>
                <w:rStyle w:val="Hyperlink"/>
                <w:rFonts w:ascii="DIN Next LT Arabic" w:hAnsi="DIN Next LT Arabic" w:cs="DIN Next LT Arabic"/>
                <w:rtl/>
              </w:rPr>
              <w:t>دليل الاستخدام</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_Toc38560463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6</w:t>
            </w:r>
            <w:r w:rsidR="00D131FB" w:rsidRPr="00D131FB">
              <w:rPr>
                <w:rStyle w:val="Hyperlink"/>
                <w:rFonts w:ascii="DIN Next LT Arabic" w:hAnsi="DIN Next LT Arabic" w:cs="DIN Next LT Arabic"/>
                <w:rtl/>
              </w:rPr>
              <w:fldChar w:fldCharType="end"/>
            </w:r>
          </w:hyperlink>
        </w:p>
        <w:p w14:paraId="59692BE2" w14:textId="72BB3004" w:rsidR="00D131FB" w:rsidRPr="00D131FB" w:rsidRDefault="00000000" w:rsidP="00D131FB">
          <w:pPr>
            <w:pStyle w:val="TOC1"/>
            <w:bidi/>
            <w:rPr>
              <w:rFonts w:ascii="DIN Next LT Arabic" w:hAnsi="DIN Next LT Arabic" w:cs="DIN Next LT Arabic"/>
              <w:b w:val="0"/>
              <w:bCs w:val="0"/>
              <w:caps w:val="0"/>
              <w:sz w:val="22"/>
              <w:szCs w:val="22"/>
            </w:rPr>
          </w:pPr>
          <w:hyperlink w:anchor="_Toc38560464" w:history="1">
            <w:r w:rsidR="00D131FB" w:rsidRPr="00D131FB">
              <w:rPr>
                <w:rStyle w:val="Hyperlink"/>
                <w:rFonts w:ascii="DIN Next LT Arabic" w:hAnsi="DIN Next LT Arabic" w:cs="DIN Next LT Arabic"/>
                <w:rtl/>
              </w:rPr>
              <w:t>وثيقة العقد الأساسية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7</w:t>
            </w:r>
            <w:r w:rsidR="00D131FB" w:rsidRPr="00D131FB">
              <w:rPr>
                <w:rStyle w:val="Hyperlink"/>
                <w:rFonts w:ascii="DIN Next LT Arabic" w:hAnsi="DIN Next LT Arabic" w:cs="DIN Next LT Arabic"/>
                <w:rtl/>
              </w:rPr>
              <w:fldChar w:fldCharType="end"/>
            </w:r>
          </w:hyperlink>
        </w:p>
        <w:p w14:paraId="32C560E8" w14:textId="07610FF5" w:rsidR="00D131FB" w:rsidRPr="00D131FB" w:rsidRDefault="00000000" w:rsidP="00D131FB">
          <w:pPr>
            <w:pStyle w:val="TOC3"/>
            <w:tabs>
              <w:tab w:val="left" w:pos="1842"/>
            </w:tabs>
            <w:rPr>
              <w:rFonts w:ascii="DIN Next LT Arabic" w:hAnsi="DIN Next LT Arabic" w:cs="DIN Next LT Arabic"/>
              <w:i w:val="0"/>
              <w:iCs w:val="0"/>
              <w:sz w:val="22"/>
              <w:szCs w:val="22"/>
            </w:rPr>
          </w:pPr>
          <w:hyperlink w:anchor="_Toc38560465" w:history="1">
            <w:r w:rsidR="00D131FB" w:rsidRPr="00D131FB">
              <w:rPr>
                <w:rStyle w:val="Hyperlink"/>
                <w:rFonts w:ascii="DIN Next LT Arabic" w:hAnsi="DIN Next LT Arabic" w:cs="DIN Next LT Arabic"/>
                <w:i w:val="0"/>
                <w:iCs w:val="0"/>
                <w:rtl/>
                <w:lang w:bidi="ar-LB"/>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تمهيد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7</w:t>
            </w:r>
            <w:r w:rsidR="00D131FB" w:rsidRPr="00D131FB">
              <w:rPr>
                <w:rStyle w:val="Hyperlink"/>
                <w:rFonts w:ascii="DIN Next LT Arabic" w:hAnsi="DIN Next LT Arabic" w:cs="DIN Next LT Arabic"/>
                <w:i w:val="0"/>
                <w:iCs w:val="0"/>
                <w:rtl/>
              </w:rPr>
              <w:fldChar w:fldCharType="end"/>
            </w:r>
          </w:hyperlink>
        </w:p>
        <w:p w14:paraId="59237C05" w14:textId="75FCAA84" w:rsidR="00D131FB" w:rsidRPr="00D131FB" w:rsidRDefault="00000000" w:rsidP="00D131FB">
          <w:pPr>
            <w:pStyle w:val="TOC3"/>
            <w:tabs>
              <w:tab w:val="left" w:pos="2464"/>
            </w:tabs>
            <w:rPr>
              <w:rFonts w:ascii="DIN Next LT Arabic" w:hAnsi="DIN Next LT Arabic" w:cs="DIN Next LT Arabic"/>
              <w:i w:val="0"/>
              <w:iCs w:val="0"/>
              <w:sz w:val="22"/>
              <w:szCs w:val="22"/>
            </w:rPr>
          </w:pPr>
          <w:hyperlink w:anchor="_Toc38560466"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وثائق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8</w:t>
            </w:r>
            <w:r w:rsidR="00D131FB" w:rsidRPr="00D131FB">
              <w:rPr>
                <w:rStyle w:val="Hyperlink"/>
                <w:rFonts w:ascii="DIN Next LT Arabic" w:hAnsi="DIN Next LT Arabic" w:cs="DIN Next LT Arabic"/>
                <w:i w:val="0"/>
                <w:iCs w:val="0"/>
                <w:rtl/>
              </w:rPr>
              <w:fldChar w:fldCharType="end"/>
            </w:r>
          </w:hyperlink>
        </w:p>
        <w:p w14:paraId="4159C08E" w14:textId="564CD52D" w:rsidR="00D131FB" w:rsidRPr="00D131FB" w:rsidRDefault="00000000" w:rsidP="00D131FB">
          <w:pPr>
            <w:pStyle w:val="TOC3"/>
            <w:tabs>
              <w:tab w:val="left" w:pos="2871"/>
            </w:tabs>
            <w:rPr>
              <w:rFonts w:ascii="DIN Next LT Arabic" w:hAnsi="DIN Next LT Arabic" w:cs="DIN Next LT Arabic"/>
              <w:i w:val="0"/>
              <w:iCs w:val="0"/>
              <w:sz w:val="22"/>
              <w:szCs w:val="22"/>
            </w:rPr>
          </w:pPr>
          <w:hyperlink w:anchor="_Toc38560467"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الغرض من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B3CE147" w14:textId="42FCD997" w:rsidR="00D131FB" w:rsidRPr="00D131FB" w:rsidRDefault="00000000" w:rsidP="00D131FB">
          <w:pPr>
            <w:pStyle w:val="TOC3"/>
            <w:tabs>
              <w:tab w:val="left" w:pos="2430"/>
            </w:tabs>
            <w:rPr>
              <w:rFonts w:ascii="DIN Next LT Arabic" w:hAnsi="DIN Next LT Arabic" w:cs="DIN Next LT Arabic"/>
              <w:i w:val="0"/>
              <w:iCs w:val="0"/>
              <w:sz w:val="22"/>
              <w:szCs w:val="22"/>
            </w:rPr>
          </w:pPr>
          <w:hyperlink w:anchor="_Toc38560468"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قيمة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599B2487" w14:textId="64CB8963" w:rsidR="00D131FB" w:rsidRPr="00D131FB" w:rsidRDefault="00000000" w:rsidP="00D131FB">
          <w:pPr>
            <w:pStyle w:val="TOC3"/>
            <w:tabs>
              <w:tab w:val="left" w:pos="2234"/>
            </w:tabs>
            <w:rPr>
              <w:rFonts w:ascii="DIN Next LT Arabic" w:hAnsi="DIN Next LT Arabic" w:cs="DIN Next LT Arabic"/>
              <w:i w:val="0"/>
              <w:iCs w:val="0"/>
              <w:sz w:val="22"/>
              <w:szCs w:val="22"/>
            </w:rPr>
          </w:pPr>
          <w:hyperlink w:anchor="_Toc38560469"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FD530AD" w14:textId="34B9945D" w:rsidR="00D131FB" w:rsidRPr="00D131FB" w:rsidRDefault="00000000" w:rsidP="00D131FB">
          <w:pPr>
            <w:pStyle w:val="TOC3"/>
            <w:tabs>
              <w:tab w:val="left" w:pos="3426"/>
            </w:tabs>
            <w:rPr>
              <w:rFonts w:ascii="DIN Next LT Arabic" w:hAnsi="DIN Next LT Arabic" w:cs="DIN Next LT Arabic"/>
              <w:i w:val="0"/>
              <w:iCs w:val="0"/>
              <w:sz w:val="22"/>
              <w:szCs w:val="22"/>
            </w:rPr>
          </w:pPr>
          <w:hyperlink w:anchor="_Toc38560470" w:history="1">
            <w:r w:rsidR="00D131FB" w:rsidRPr="00D131FB">
              <w:rPr>
                <w:rStyle w:val="Hyperlink"/>
                <w:rFonts w:ascii="DIN Next LT Arabic" w:hAnsi="DIN Next LT Arabic" w:cs="DIN Next LT Arabic"/>
                <w:i w:val="0"/>
                <w:iCs w:val="0"/>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النظام الواجب التطبيق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0B92A53" w14:textId="400597F0" w:rsidR="00D131FB" w:rsidRPr="00D131FB" w:rsidRDefault="00000000" w:rsidP="00D131FB">
          <w:pPr>
            <w:pStyle w:val="TOC3"/>
            <w:tabs>
              <w:tab w:val="left" w:pos="2521"/>
            </w:tabs>
            <w:rPr>
              <w:rFonts w:ascii="DIN Next LT Arabic" w:hAnsi="DIN Next LT Arabic" w:cs="DIN Next LT Arabic"/>
              <w:i w:val="0"/>
              <w:iCs w:val="0"/>
              <w:sz w:val="22"/>
              <w:szCs w:val="22"/>
            </w:rPr>
          </w:pPr>
          <w:hyperlink w:anchor="_Toc38560471"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حسم النزاعات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7A9984F2" w14:textId="4807A1B7" w:rsidR="00D131FB" w:rsidRPr="00D131FB" w:rsidRDefault="00000000" w:rsidP="00D131FB">
          <w:pPr>
            <w:pStyle w:val="TOC3"/>
            <w:tabs>
              <w:tab w:val="left" w:pos="2259"/>
            </w:tabs>
            <w:rPr>
              <w:rFonts w:ascii="DIN Next LT Arabic" w:hAnsi="DIN Next LT Arabic" w:cs="DIN Next LT Arabic"/>
              <w:i w:val="0"/>
              <w:iCs w:val="0"/>
              <w:sz w:val="22"/>
              <w:szCs w:val="22"/>
            </w:rPr>
          </w:pPr>
          <w:hyperlink w:anchor="_Toc38560472"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نسخ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6E8E2D19" w14:textId="433AE3FA" w:rsidR="00D131FB" w:rsidRPr="00D131FB" w:rsidRDefault="00000000" w:rsidP="00D131FB">
          <w:pPr>
            <w:pStyle w:val="TOC3"/>
            <w:tabs>
              <w:tab w:val="left" w:pos="1954"/>
            </w:tabs>
            <w:rPr>
              <w:rFonts w:ascii="DIN Next LT Arabic" w:hAnsi="DIN Next LT Arabic" w:cs="DIN Next LT Arabic"/>
              <w:i w:val="0"/>
              <w:iCs w:val="0"/>
              <w:sz w:val="22"/>
              <w:szCs w:val="22"/>
            </w:rPr>
          </w:pPr>
          <w:hyperlink w:anchor="_Toc38560473"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التوقيع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5F651B94" w14:textId="13E132EA" w:rsidR="00D131FB" w:rsidRPr="00D131FB" w:rsidRDefault="00000000" w:rsidP="00D131FB">
          <w:pPr>
            <w:pStyle w:val="TOC1"/>
            <w:bidi/>
            <w:rPr>
              <w:rFonts w:ascii="DIN Next LT Arabic" w:hAnsi="DIN Next LT Arabic" w:cs="DIN Next LT Arabic"/>
              <w:b w:val="0"/>
              <w:bCs w:val="0"/>
              <w:caps w:val="0"/>
              <w:sz w:val="22"/>
              <w:szCs w:val="22"/>
            </w:rPr>
          </w:pPr>
          <w:hyperlink w:anchor="_Toc38560474" w:history="1">
            <w:r w:rsidR="00D131FB" w:rsidRPr="00D131FB">
              <w:rPr>
                <w:rStyle w:val="Hyperlink"/>
                <w:rFonts w:ascii="DIN Next LT Arabic" w:hAnsi="DIN Next LT Arabic" w:cs="DIN Next LT Arabic"/>
                <w:rtl/>
              </w:rPr>
              <w:t>شروط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11</w:t>
            </w:r>
            <w:r w:rsidR="00D131FB" w:rsidRPr="00D131FB">
              <w:rPr>
                <w:rStyle w:val="Hyperlink"/>
                <w:rFonts w:ascii="DIN Next LT Arabic" w:hAnsi="DIN Next LT Arabic" w:cs="DIN Next LT Arabic"/>
                <w:rtl/>
              </w:rPr>
              <w:fldChar w:fldCharType="end"/>
            </w:r>
          </w:hyperlink>
        </w:p>
        <w:p w14:paraId="44DFF493" w14:textId="40514571" w:rsidR="00D131FB" w:rsidRPr="00D131FB" w:rsidRDefault="00000000" w:rsidP="00D131FB">
          <w:pPr>
            <w:pStyle w:val="TOC1"/>
            <w:bidi/>
            <w:rPr>
              <w:rFonts w:ascii="DIN Next LT Arabic" w:hAnsi="DIN Next LT Arabic" w:cs="DIN Next LT Arabic"/>
              <w:b w:val="0"/>
              <w:bCs w:val="0"/>
              <w:caps w:val="0"/>
              <w:sz w:val="22"/>
              <w:szCs w:val="22"/>
            </w:rPr>
          </w:pPr>
          <w:hyperlink w:anchor="_Toc38560475" w:history="1">
            <w:r w:rsidR="00D131FB" w:rsidRPr="00D131FB">
              <w:rPr>
                <w:rStyle w:val="Hyperlink"/>
                <w:rFonts w:ascii="DIN Next LT Arabic" w:hAnsi="DIN Next LT Arabic" w:cs="DIN Next LT Arabic"/>
                <w:rtl/>
              </w:rPr>
              <w:t>القسم الأول: الأحكام العامة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12</w:t>
            </w:r>
            <w:r w:rsidR="00D131FB" w:rsidRPr="00D131FB">
              <w:rPr>
                <w:rStyle w:val="Hyperlink"/>
                <w:rFonts w:ascii="DIN Next LT Arabic" w:hAnsi="DIN Next LT Arabic" w:cs="DIN Next LT Arabic"/>
                <w:rtl/>
              </w:rPr>
              <w:fldChar w:fldCharType="end"/>
            </w:r>
          </w:hyperlink>
        </w:p>
        <w:p w14:paraId="5EB69640" w14:textId="59712885" w:rsidR="00D131FB" w:rsidRPr="00D131FB" w:rsidRDefault="00000000" w:rsidP="00D131FB">
          <w:pPr>
            <w:pStyle w:val="TOC3"/>
            <w:tabs>
              <w:tab w:val="left" w:pos="2249"/>
            </w:tabs>
            <w:rPr>
              <w:rFonts w:ascii="DIN Next LT Arabic" w:hAnsi="DIN Next LT Arabic" w:cs="DIN Next LT Arabic"/>
              <w:i w:val="0"/>
              <w:iCs w:val="0"/>
              <w:sz w:val="22"/>
              <w:szCs w:val="22"/>
            </w:rPr>
          </w:pPr>
          <w:hyperlink w:anchor="_Toc3856047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التَّعريفات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12</w:t>
            </w:r>
            <w:r w:rsidR="00D131FB" w:rsidRPr="00D131FB">
              <w:rPr>
                <w:rStyle w:val="Hyperlink"/>
                <w:rFonts w:ascii="DIN Next LT Arabic" w:hAnsi="DIN Next LT Arabic" w:cs="DIN Next LT Arabic"/>
                <w:i w:val="0"/>
                <w:iCs w:val="0"/>
                <w:rtl/>
              </w:rPr>
              <w:fldChar w:fldCharType="end"/>
            </w:r>
          </w:hyperlink>
        </w:p>
        <w:p w14:paraId="1DAEEFD7" w14:textId="70ACD8F5" w:rsidR="00D131FB" w:rsidRPr="00D131FB" w:rsidRDefault="00000000" w:rsidP="00D131FB">
          <w:pPr>
            <w:pStyle w:val="TOC3"/>
            <w:tabs>
              <w:tab w:val="left" w:pos="2641"/>
            </w:tabs>
            <w:rPr>
              <w:rFonts w:ascii="DIN Next LT Arabic" w:hAnsi="DIN Next LT Arabic" w:cs="DIN Next LT Arabic"/>
              <w:i w:val="0"/>
              <w:iCs w:val="0"/>
              <w:sz w:val="22"/>
              <w:szCs w:val="22"/>
            </w:rPr>
          </w:pPr>
          <w:hyperlink w:anchor="_Toc3856047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اللغة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B33D5BC" w14:textId="185397D0" w:rsidR="00D131FB" w:rsidRPr="00D131FB" w:rsidRDefault="00000000" w:rsidP="00D131FB">
          <w:pPr>
            <w:pStyle w:val="TOC3"/>
            <w:tabs>
              <w:tab w:val="left" w:pos="2781"/>
            </w:tabs>
            <w:rPr>
              <w:rFonts w:ascii="DIN Next LT Arabic" w:hAnsi="DIN Next LT Arabic" w:cs="DIN Next LT Arabic"/>
              <w:i w:val="0"/>
              <w:iCs w:val="0"/>
              <w:sz w:val="22"/>
              <w:szCs w:val="22"/>
            </w:rPr>
          </w:pPr>
          <w:hyperlink w:anchor="_Toc3856047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العملة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6E9B63D6" w14:textId="7A1496AF" w:rsidR="00D131FB" w:rsidRPr="00D131FB" w:rsidRDefault="00000000" w:rsidP="00D131FB">
          <w:pPr>
            <w:pStyle w:val="TOC3"/>
            <w:tabs>
              <w:tab w:val="left" w:pos="2820"/>
            </w:tabs>
            <w:rPr>
              <w:rFonts w:ascii="DIN Next LT Arabic" w:hAnsi="DIN Next LT Arabic" w:cs="DIN Next LT Arabic"/>
              <w:i w:val="0"/>
              <w:iCs w:val="0"/>
              <w:sz w:val="22"/>
              <w:szCs w:val="22"/>
            </w:rPr>
          </w:pPr>
          <w:hyperlink w:anchor="_Toc38560479"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الضرائب والرسوم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A520113" w14:textId="415DC3E6" w:rsidR="00D131FB" w:rsidRPr="00D131FB" w:rsidRDefault="00000000" w:rsidP="00D131FB">
          <w:pPr>
            <w:pStyle w:val="TOC3"/>
            <w:tabs>
              <w:tab w:val="left" w:pos="3298"/>
            </w:tabs>
            <w:rPr>
              <w:rFonts w:ascii="DIN Next LT Arabic" w:hAnsi="DIN Next LT Arabic" w:cs="DIN Next LT Arabic"/>
              <w:i w:val="0"/>
              <w:iCs w:val="0"/>
              <w:sz w:val="22"/>
              <w:szCs w:val="22"/>
            </w:rPr>
          </w:pPr>
          <w:hyperlink w:anchor="_Toc38560480"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الإخطارات والمراسلات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17002B51" w14:textId="0BC79DC6" w:rsidR="00D131FB" w:rsidRPr="00D131FB" w:rsidRDefault="00000000" w:rsidP="00D131FB">
          <w:pPr>
            <w:pStyle w:val="TOC3"/>
            <w:tabs>
              <w:tab w:val="left" w:pos="2108"/>
            </w:tabs>
            <w:rPr>
              <w:rFonts w:ascii="DIN Next LT Arabic" w:hAnsi="DIN Next LT Arabic" w:cs="DIN Next LT Arabic"/>
              <w:i w:val="0"/>
              <w:iCs w:val="0"/>
              <w:sz w:val="22"/>
              <w:szCs w:val="22"/>
            </w:rPr>
          </w:pPr>
          <w:hyperlink w:anchor="_Toc38560481"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السجلات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C8A8E1A" w14:textId="042A3BDF" w:rsidR="00D131FB" w:rsidRPr="00D131FB" w:rsidRDefault="00000000" w:rsidP="00D131FB">
          <w:pPr>
            <w:pStyle w:val="TOC3"/>
            <w:tabs>
              <w:tab w:val="left" w:pos="4439"/>
            </w:tabs>
            <w:rPr>
              <w:rFonts w:ascii="DIN Next LT Arabic" w:hAnsi="DIN Next LT Arabic" w:cs="DIN Next LT Arabic"/>
              <w:i w:val="0"/>
              <w:iCs w:val="0"/>
              <w:sz w:val="22"/>
              <w:szCs w:val="22"/>
            </w:rPr>
          </w:pPr>
          <w:hyperlink w:anchor="_Toc38560482"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التراخيص ووثائق التسجيل والتصاريح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6A7A66D1" w14:textId="4CC6722A" w:rsidR="00D131FB" w:rsidRPr="00D131FB" w:rsidRDefault="00000000" w:rsidP="00D131FB">
          <w:pPr>
            <w:pStyle w:val="TOC3"/>
            <w:tabs>
              <w:tab w:val="left" w:pos="2634"/>
            </w:tabs>
            <w:rPr>
              <w:rFonts w:ascii="DIN Next LT Arabic" w:hAnsi="DIN Next LT Arabic" w:cs="DIN Next LT Arabic"/>
              <w:i w:val="0"/>
              <w:iCs w:val="0"/>
              <w:sz w:val="22"/>
              <w:szCs w:val="22"/>
            </w:rPr>
          </w:pPr>
          <w:hyperlink w:anchor="_Toc38560483"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b/>
                <w:i w:val="0"/>
                <w:iCs w:val="0"/>
                <w:rtl/>
              </w:rPr>
              <w:t>تعارض المصالح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4C74500" w14:textId="230BE645" w:rsidR="00D131FB" w:rsidRPr="00D131FB" w:rsidRDefault="00000000" w:rsidP="00D131FB">
          <w:pPr>
            <w:pStyle w:val="TOC3"/>
            <w:tabs>
              <w:tab w:val="left" w:pos="3583"/>
            </w:tabs>
            <w:rPr>
              <w:rFonts w:ascii="DIN Next LT Arabic" w:hAnsi="DIN Next LT Arabic" w:cs="DIN Next LT Arabic"/>
              <w:i w:val="0"/>
              <w:iCs w:val="0"/>
              <w:sz w:val="22"/>
              <w:szCs w:val="22"/>
            </w:rPr>
          </w:pPr>
          <w:hyperlink w:anchor="_Toc38560484"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السرية وحماية المعلومات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1BAF127B" w14:textId="4801BD0F" w:rsidR="00D131FB" w:rsidRPr="00D131FB" w:rsidRDefault="00000000" w:rsidP="00D131FB">
          <w:pPr>
            <w:pStyle w:val="TOC3"/>
            <w:tabs>
              <w:tab w:val="left" w:pos="3249"/>
            </w:tabs>
            <w:rPr>
              <w:rFonts w:ascii="DIN Next LT Arabic" w:hAnsi="DIN Next LT Arabic" w:cs="DIN Next LT Arabic"/>
              <w:i w:val="0"/>
              <w:iCs w:val="0"/>
              <w:sz w:val="22"/>
              <w:szCs w:val="22"/>
            </w:rPr>
          </w:pPr>
          <w:hyperlink w:anchor="_Toc38560485" w:history="1">
            <w:r w:rsidR="00D131FB" w:rsidRPr="00D131FB">
              <w:rPr>
                <w:rStyle w:val="Hyperlink"/>
                <w:rFonts w:ascii="DIN Next LT Arabic" w:hAnsi="DIN Next LT Arabic" w:cs="DIN Next LT Arabic"/>
                <w:i w:val="0"/>
                <w:iCs w:val="0"/>
                <w:rtl/>
              </w:rPr>
              <w:t>10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الملكية الفكرية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2664A75E" w14:textId="04FF023A" w:rsidR="00D131FB" w:rsidRPr="00D131FB" w:rsidRDefault="00000000" w:rsidP="00D131FB">
          <w:pPr>
            <w:pStyle w:val="TOC3"/>
            <w:tabs>
              <w:tab w:val="left" w:pos="3389"/>
            </w:tabs>
            <w:rPr>
              <w:rFonts w:ascii="DIN Next LT Arabic" w:hAnsi="DIN Next LT Arabic" w:cs="DIN Next LT Arabic"/>
              <w:i w:val="0"/>
              <w:iCs w:val="0"/>
              <w:sz w:val="22"/>
              <w:szCs w:val="22"/>
            </w:rPr>
          </w:pPr>
          <w:hyperlink w:anchor="_Toc38560486" w:history="1">
            <w:r w:rsidR="00D131FB" w:rsidRPr="00D131FB">
              <w:rPr>
                <w:rStyle w:val="Hyperlink"/>
                <w:rFonts w:ascii="DIN Next LT Arabic" w:hAnsi="DIN Next LT Arabic" w:cs="DIN Next LT Arabic"/>
                <w:i w:val="0"/>
                <w:iCs w:val="0"/>
                <w:rtl/>
              </w:rPr>
              <w:t>11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أنظمة وأحكام الاستيراد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E757AD7" w14:textId="4E3529BD" w:rsidR="00D131FB" w:rsidRPr="00D131FB" w:rsidRDefault="00000000" w:rsidP="00D131FB">
          <w:pPr>
            <w:pStyle w:val="TOC3"/>
            <w:tabs>
              <w:tab w:val="left" w:pos="2774"/>
            </w:tabs>
            <w:rPr>
              <w:rFonts w:ascii="DIN Next LT Arabic" w:hAnsi="DIN Next LT Arabic" w:cs="DIN Next LT Arabic"/>
              <w:i w:val="0"/>
              <w:iCs w:val="0"/>
              <w:sz w:val="22"/>
              <w:szCs w:val="22"/>
            </w:rPr>
          </w:pPr>
          <w:hyperlink w:anchor="_Toc38560487" w:history="1">
            <w:r w:rsidR="00D131FB" w:rsidRPr="00D131FB">
              <w:rPr>
                <w:rStyle w:val="Hyperlink"/>
                <w:rFonts w:ascii="DIN Next LT Arabic" w:hAnsi="DIN Next LT Arabic" w:cs="DIN Next LT Arabic"/>
                <w:i w:val="0"/>
                <w:iCs w:val="0"/>
                <w:rtl/>
              </w:rPr>
              <w:t>12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BF6850F" w14:textId="51CD821F" w:rsidR="00D131FB" w:rsidRPr="00D131FB" w:rsidRDefault="00000000" w:rsidP="00D131FB">
          <w:pPr>
            <w:pStyle w:val="TOC3"/>
            <w:tabs>
              <w:tab w:val="left" w:pos="2899"/>
            </w:tabs>
            <w:rPr>
              <w:rFonts w:ascii="DIN Next LT Arabic" w:hAnsi="DIN Next LT Arabic" w:cs="DIN Next LT Arabic"/>
              <w:i w:val="0"/>
              <w:iCs w:val="0"/>
              <w:sz w:val="22"/>
              <w:szCs w:val="22"/>
            </w:rPr>
          </w:pPr>
          <w:hyperlink w:anchor="_Toc38560488" w:history="1">
            <w:r w:rsidR="00D131FB" w:rsidRPr="00D131FB">
              <w:rPr>
                <w:rStyle w:val="Hyperlink"/>
                <w:rFonts w:ascii="DIN Next LT Arabic" w:hAnsi="DIN Next LT Arabic" w:cs="DIN Next LT Arabic"/>
                <w:i w:val="0"/>
                <w:iCs w:val="0"/>
                <w:rtl/>
              </w:rPr>
              <w:t>13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التعاقد من الباطن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3B5B9380" w14:textId="7CD9D240" w:rsidR="00D131FB" w:rsidRPr="00D131FB" w:rsidRDefault="00000000" w:rsidP="00D131FB">
          <w:pPr>
            <w:pStyle w:val="TOC3"/>
            <w:tabs>
              <w:tab w:val="left" w:pos="2012"/>
            </w:tabs>
            <w:rPr>
              <w:rFonts w:ascii="DIN Next LT Arabic" w:hAnsi="DIN Next LT Arabic" w:cs="DIN Next LT Arabic"/>
              <w:i w:val="0"/>
              <w:iCs w:val="0"/>
              <w:sz w:val="22"/>
              <w:szCs w:val="22"/>
            </w:rPr>
          </w:pPr>
          <w:hyperlink w:anchor="_Toc38560489" w:history="1">
            <w:r w:rsidR="00D131FB" w:rsidRPr="00D131FB">
              <w:rPr>
                <w:rStyle w:val="Hyperlink"/>
                <w:rFonts w:ascii="DIN Next LT Arabic" w:hAnsi="DIN Next LT Arabic" w:cs="DIN Next LT Arabic"/>
                <w:i w:val="0"/>
                <w:iCs w:val="0"/>
                <w:rtl/>
              </w:rPr>
              <w:t>14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التَّضامن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43366380" w14:textId="4EF2D1BC" w:rsidR="00D131FB" w:rsidRPr="00D131FB" w:rsidRDefault="00000000" w:rsidP="00D131FB">
          <w:pPr>
            <w:pStyle w:val="TOC3"/>
            <w:tabs>
              <w:tab w:val="left" w:pos="2711"/>
            </w:tabs>
            <w:rPr>
              <w:rFonts w:ascii="DIN Next LT Arabic" w:hAnsi="DIN Next LT Arabic" w:cs="DIN Next LT Arabic"/>
              <w:i w:val="0"/>
              <w:iCs w:val="0"/>
              <w:sz w:val="22"/>
              <w:szCs w:val="22"/>
            </w:rPr>
          </w:pPr>
          <w:hyperlink w:anchor="_Toc38560490" w:history="1">
            <w:r w:rsidR="00D131FB" w:rsidRPr="00D131FB">
              <w:rPr>
                <w:rStyle w:val="Hyperlink"/>
                <w:rFonts w:ascii="DIN Next LT Arabic" w:hAnsi="DIN Next LT Arabic" w:cs="DIN Next LT Arabic"/>
                <w:i w:val="0"/>
                <w:iCs w:val="0"/>
                <w:rtl/>
              </w:rPr>
              <w:t>15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189402B7" w14:textId="426E1941" w:rsidR="00D131FB" w:rsidRPr="00D131FB" w:rsidRDefault="00000000" w:rsidP="00D131FB">
          <w:pPr>
            <w:pStyle w:val="TOC3"/>
            <w:tabs>
              <w:tab w:val="left" w:pos="2613"/>
            </w:tabs>
            <w:rPr>
              <w:rFonts w:ascii="DIN Next LT Arabic" w:hAnsi="DIN Next LT Arabic" w:cs="DIN Next LT Arabic"/>
              <w:i w:val="0"/>
              <w:iCs w:val="0"/>
              <w:sz w:val="22"/>
              <w:szCs w:val="22"/>
            </w:rPr>
          </w:pPr>
          <w:hyperlink w:anchor="_Toc38560491" w:history="1">
            <w:r w:rsidR="00D131FB" w:rsidRPr="00D131FB">
              <w:rPr>
                <w:rStyle w:val="Hyperlink"/>
                <w:rFonts w:ascii="DIN Next LT Arabic" w:hAnsi="DIN Next LT Arabic" w:cs="DIN Next LT Arabic"/>
                <w:i w:val="0"/>
                <w:iCs w:val="0"/>
              </w:rPr>
              <w:t>16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138D876" w14:textId="64675287" w:rsidR="00D131FB" w:rsidRPr="00D131FB" w:rsidRDefault="00000000" w:rsidP="00D131FB">
          <w:pPr>
            <w:pStyle w:val="TOC3"/>
            <w:tabs>
              <w:tab w:val="left" w:pos="4469"/>
            </w:tabs>
            <w:rPr>
              <w:rFonts w:ascii="DIN Next LT Arabic" w:hAnsi="DIN Next LT Arabic" w:cs="DIN Next LT Arabic"/>
              <w:i w:val="0"/>
              <w:iCs w:val="0"/>
              <w:sz w:val="22"/>
              <w:szCs w:val="22"/>
            </w:rPr>
          </w:pPr>
          <w:hyperlink w:anchor="_Toc38560492" w:history="1">
            <w:r w:rsidR="00D131FB" w:rsidRPr="00D131FB">
              <w:rPr>
                <w:rStyle w:val="Hyperlink"/>
                <w:rFonts w:ascii="DIN Next LT Arabic" w:hAnsi="DIN Next LT Arabic" w:cs="DIN Next LT Arabic"/>
                <w:i w:val="0"/>
                <w:iCs w:val="0"/>
                <w:rtl/>
              </w:rPr>
              <w:t>17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المخالفات الخاضعة لاختصاص اللجان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7CD4E042" w14:textId="2B3BA59C" w:rsidR="00D131FB" w:rsidRPr="00D131FB" w:rsidRDefault="00000000" w:rsidP="00D131FB">
          <w:pPr>
            <w:pStyle w:val="TOC3"/>
            <w:tabs>
              <w:tab w:val="left" w:pos="1979"/>
            </w:tabs>
            <w:rPr>
              <w:rFonts w:ascii="DIN Next LT Arabic" w:hAnsi="DIN Next LT Arabic" w:cs="DIN Next LT Arabic"/>
              <w:i w:val="0"/>
              <w:iCs w:val="0"/>
              <w:sz w:val="22"/>
              <w:szCs w:val="22"/>
            </w:rPr>
          </w:pPr>
          <w:hyperlink w:anchor="_Toc38560493" w:history="1">
            <w:r w:rsidR="00D131FB" w:rsidRPr="00D131FB">
              <w:rPr>
                <w:rStyle w:val="Hyperlink"/>
                <w:rFonts w:ascii="DIN Next LT Arabic" w:hAnsi="DIN Next LT Arabic" w:cs="DIN Next LT Arabic"/>
                <w:i w:val="0"/>
                <w:iCs w:val="0"/>
                <w:rtl/>
              </w:rPr>
              <w:t>18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التحكيم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DAC496E" w14:textId="6B072F3A"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494" w:history="1">
            <w:r w:rsidR="00D131FB" w:rsidRPr="00D131FB">
              <w:rPr>
                <w:rStyle w:val="Hyperlink"/>
                <w:rFonts w:ascii="DIN Next LT Arabic" w:hAnsi="DIN Next LT Arabic" w:cs="DIN Next LT Arabic"/>
                <w:i w:val="0"/>
                <w:iCs w:val="0"/>
              </w:rPr>
              <w:t>19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الحقوق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589ACF2" w14:textId="11E03FD1" w:rsidR="00D131FB" w:rsidRPr="00D131FB" w:rsidRDefault="00000000" w:rsidP="00D131FB">
          <w:pPr>
            <w:pStyle w:val="TOC3"/>
            <w:tabs>
              <w:tab w:val="left" w:pos="2470"/>
            </w:tabs>
            <w:rPr>
              <w:rFonts w:ascii="DIN Next LT Arabic" w:hAnsi="DIN Next LT Arabic" w:cs="DIN Next LT Arabic"/>
              <w:i w:val="0"/>
              <w:iCs w:val="0"/>
              <w:sz w:val="22"/>
              <w:szCs w:val="22"/>
            </w:rPr>
          </w:pPr>
          <w:hyperlink w:anchor="_Toc38560495" w:history="1">
            <w:r w:rsidR="00D131FB" w:rsidRPr="00D131FB">
              <w:rPr>
                <w:rStyle w:val="Hyperlink"/>
                <w:rFonts w:ascii="DIN Next LT Arabic" w:hAnsi="DIN Next LT Arabic" w:cs="DIN Next LT Arabic"/>
                <w:i w:val="0"/>
                <w:iCs w:val="0"/>
                <w:rtl/>
              </w:rPr>
              <w:t>20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القوة القاهرة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DBC8B4B" w14:textId="1D975022" w:rsidR="00D131FB" w:rsidRPr="00D131FB" w:rsidRDefault="00000000" w:rsidP="00D131FB">
          <w:pPr>
            <w:pStyle w:val="TOC1"/>
            <w:bidi/>
            <w:rPr>
              <w:rFonts w:ascii="DIN Next LT Arabic" w:hAnsi="DIN Next LT Arabic" w:cs="DIN Next LT Arabic"/>
              <w:b w:val="0"/>
              <w:bCs w:val="0"/>
              <w:caps w:val="0"/>
              <w:sz w:val="22"/>
              <w:szCs w:val="22"/>
            </w:rPr>
          </w:pPr>
          <w:hyperlink w:anchor="_Toc38560496" w:history="1">
            <w:r w:rsidR="00D131FB" w:rsidRPr="00D131FB">
              <w:rPr>
                <w:rStyle w:val="Hyperlink"/>
                <w:rFonts w:ascii="DIN Next LT Arabic" w:hAnsi="DIN Next LT Arabic" w:cs="DIN Next LT Arabic"/>
                <w:rtl/>
              </w:rPr>
              <w:t>القسم الثَّاني: الموقع</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_Toc38560496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22</w:t>
            </w:r>
            <w:r w:rsidR="00D131FB" w:rsidRPr="00D131FB">
              <w:rPr>
                <w:rStyle w:val="Hyperlink"/>
                <w:rFonts w:ascii="DIN Next LT Arabic" w:hAnsi="DIN Next LT Arabic" w:cs="DIN Next LT Arabic"/>
                <w:rtl/>
              </w:rPr>
              <w:fldChar w:fldCharType="end"/>
            </w:r>
          </w:hyperlink>
        </w:p>
        <w:p w14:paraId="35388BBF" w14:textId="381BB4BF" w:rsidR="00D131FB" w:rsidRPr="00D131FB" w:rsidRDefault="00000000" w:rsidP="00D131FB">
          <w:pPr>
            <w:pStyle w:val="TOC3"/>
            <w:tabs>
              <w:tab w:val="left" w:pos="3276"/>
            </w:tabs>
            <w:rPr>
              <w:rFonts w:ascii="DIN Next LT Arabic" w:hAnsi="DIN Next LT Arabic" w:cs="DIN Next LT Arabic"/>
              <w:i w:val="0"/>
              <w:iCs w:val="0"/>
              <w:sz w:val="22"/>
              <w:szCs w:val="22"/>
            </w:rPr>
          </w:pPr>
          <w:hyperlink w:anchor="_Toc38560497" w:history="1">
            <w:r w:rsidR="00D131FB" w:rsidRPr="00D131FB">
              <w:rPr>
                <w:rStyle w:val="Hyperlink"/>
                <w:rFonts w:ascii="DIN Next LT Arabic" w:hAnsi="DIN Next LT Arabic" w:cs="DIN Next LT Arabic"/>
                <w:i w:val="0"/>
                <w:iCs w:val="0"/>
              </w:rPr>
              <w:t>21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 الوصول للموقع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555ED83" w14:textId="6E45314D" w:rsidR="00D131FB" w:rsidRPr="00D131FB" w:rsidRDefault="00000000" w:rsidP="00D131FB">
          <w:pPr>
            <w:pStyle w:val="TOC3"/>
            <w:tabs>
              <w:tab w:val="left" w:pos="3676"/>
            </w:tabs>
            <w:rPr>
              <w:rFonts w:ascii="DIN Next LT Arabic" w:hAnsi="DIN Next LT Arabic" w:cs="DIN Next LT Arabic"/>
              <w:i w:val="0"/>
              <w:iCs w:val="0"/>
              <w:sz w:val="22"/>
              <w:szCs w:val="22"/>
            </w:rPr>
          </w:pPr>
          <w:hyperlink w:anchor="_Toc38560498" w:history="1">
            <w:r w:rsidR="00D131FB" w:rsidRPr="00D131FB">
              <w:rPr>
                <w:rStyle w:val="Hyperlink"/>
                <w:rFonts w:ascii="DIN Next LT Arabic" w:hAnsi="DIN Next LT Arabic" w:cs="DIN Next LT Arabic"/>
                <w:i w:val="0"/>
                <w:iCs w:val="0"/>
                <w:rtl/>
              </w:rPr>
              <w:t>22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الدخول والتسهيلات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C858D3C" w14:textId="4DB8652A" w:rsidR="00D131FB" w:rsidRPr="00D131FB" w:rsidRDefault="00000000" w:rsidP="00D131FB">
          <w:pPr>
            <w:pStyle w:val="TOC3"/>
            <w:tabs>
              <w:tab w:val="left" w:pos="3344"/>
            </w:tabs>
            <w:rPr>
              <w:rFonts w:ascii="DIN Next LT Arabic" w:hAnsi="DIN Next LT Arabic" w:cs="DIN Next LT Arabic"/>
              <w:i w:val="0"/>
              <w:iCs w:val="0"/>
              <w:sz w:val="22"/>
              <w:szCs w:val="22"/>
            </w:rPr>
          </w:pPr>
          <w:hyperlink w:anchor="_Toc38560499" w:history="1">
            <w:r w:rsidR="00D131FB" w:rsidRPr="00D131FB">
              <w:rPr>
                <w:rStyle w:val="Hyperlink"/>
                <w:rFonts w:ascii="DIN Next LT Arabic" w:hAnsi="DIN Next LT Arabic" w:cs="DIN Next LT Arabic"/>
                <w:i w:val="0"/>
                <w:iCs w:val="0"/>
                <w:rtl/>
              </w:rPr>
              <w:t>23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حرمة الأماكن المقدسة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0A881E0D" w14:textId="4B8AD260" w:rsidR="00D131FB" w:rsidRPr="00D131FB" w:rsidRDefault="00000000" w:rsidP="00D131FB">
          <w:pPr>
            <w:pStyle w:val="TOC1"/>
            <w:bidi/>
            <w:rPr>
              <w:rFonts w:ascii="DIN Next LT Arabic" w:hAnsi="DIN Next LT Arabic" w:cs="DIN Next LT Arabic"/>
              <w:b w:val="0"/>
              <w:bCs w:val="0"/>
              <w:caps w:val="0"/>
              <w:sz w:val="22"/>
              <w:szCs w:val="22"/>
            </w:rPr>
          </w:pPr>
          <w:hyperlink w:anchor="_Toc38560500" w:history="1">
            <w:r w:rsidR="00D131FB" w:rsidRPr="00D131FB">
              <w:rPr>
                <w:rStyle w:val="Hyperlink"/>
                <w:rFonts w:ascii="DIN Next LT Arabic" w:hAnsi="DIN Next LT Arabic" w:cs="DIN Next LT Arabic"/>
                <w:rtl/>
              </w:rPr>
              <w:t>القسم الثالث: ممثل الجهة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_Toc38560500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23</w:t>
            </w:r>
            <w:r w:rsidR="00D131FB" w:rsidRPr="00D131FB">
              <w:rPr>
                <w:rStyle w:val="Hyperlink"/>
                <w:rFonts w:ascii="DIN Next LT Arabic" w:hAnsi="DIN Next LT Arabic" w:cs="DIN Next LT Arabic"/>
                <w:rtl/>
              </w:rPr>
              <w:fldChar w:fldCharType="end"/>
            </w:r>
          </w:hyperlink>
        </w:p>
        <w:p w14:paraId="22F597BD" w14:textId="79F82C68" w:rsidR="00D131FB" w:rsidRPr="00D131FB" w:rsidRDefault="00000000" w:rsidP="00D131FB">
          <w:pPr>
            <w:pStyle w:val="TOC3"/>
            <w:tabs>
              <w:tab w:val="left" w:pos="3751"/>
            </w:tabs>
            <w:rPr>
              <w:rFonts w:ascii="DIN Next LT Arabic" w:hAnsi="DIN Next LT Arabic" w:cs="DIN Next LT Arabic"/>
              <w:i w:val="0"/>
              <w:iCs w:val="0"/>
              <w:sz w:val="22"/>
              <w:szCs w:val="22"/>
            </w:rPr>
          </w:pPr>
          <w:hyperlink w:anchor="_Toc38560501" w:history="1">
            <w:r w:rsidR="00D131FB" w:rsidRPr="00D131FB">
              <w:rPr>
                <w:rStyle w:val="Hyperlink"/>
                <w:rFonts w:ascii="DIN Next LT Arabic" w:hAnsi="DIN Next LT Arabic" w:cs="DIN Next LT Arabic"/>
                <w:i w:val="0"/>
                <w:iCs w:val="0"/>
                <w:rtl/>
              </w:rPr>
              <w:t>24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حدود صلاحيات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2CAFE48" w14:textId="043434D9" w:rsidR="00D131FB" w:rsidRPr="00D131FB" w:rsidRDefault="00000000" w:rsidP="00D131FB">
          <w:pPr>
            <w:pStyle w:val="TOC3"/>
            <w:tabs>
              <w:tab w:val="left" w:pos="3152"/>
            </w:tabs>
            <w:rPr>
              <w:rFonts w:ascii="DIN Next LT Arabic" w:hAnsi="DIN Next LT Arabic" w:cs="DIN Next LT Arabic"/>
              <w:i w:val="0"/>
              <w:iCs w:val="0"/>
              <w:sz w:val="22"/>
              <w:szCs w:val="22"/>
            </w:rPr>
          </w:pPr>
          <w:hyperlink w:anchor="_Toc38560502" w:history="1">
            <w:r w:rsidR="00D131FB" w:rsidRPr="00D131FB">
              <w:rPr>
                <w:rStyle w:val="Hyperlink"/>
                <w:rFonts w:ascii="DIN Next LT Arabic" w:hAnsi="DIN Next LT Arabic" w:cs="DIN Next LT Arabic"/>
                <w:i w:val="0"/>
                <w:iCs w:val="0"/>
                <w:rtl/>
              </w:rPr>
              <w:t>25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تعليمات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0089FB15" w14:textId="5433F480" w:rsidR="00D131FB" w:rsidRPr="00D131FB" w:rsidRDefault="00000000" w:rsidP="00D131FB">
          <w:pPr>
            <w:pStyle w:val="TOC3"/>
            <w:tabs>
              <w:tab w:val="left" w:pos="3123"/>
            </w:tabs>
            <w:rPr>
              <w:rFonts w:ascii="DIN Next LT Arabic" w:hAnsi="DIN Next LT Arabic" w:cs="DIN Next LT Arabic"/>
              <w:i w:val="0"/>
              <w:iCs w:val="0"/>
              <w:sz w:val="22"/>
              <w:szCs w:val="22"/>
            </w:rPr>
          </w:pPr>
          <w:hyperlink w:anchor="_Toc38560503" w:history="1">
            <w:r w:rsidR="00D131FB" w:rsidRPr="00D131FB">
              <w:rPr>
                <w:rStyle w:val="Hyperlink"/>
                <w:rFonts w:ascii="DIN Next LT Arabic" w:hAnsi="DIN Next LT Arabic" w:cs="DIN Next LT Arabic"/>
                <w:i w:val="0"/>
                <w:iCs w:val="0"/>
                <w:rtl/>
              </w:rPr>
              <w:t>26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استبدال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8720FD2" w14:textId="3B6830F1" w:rsidR="00D131FB" w:rsidRPr="00D131FB" w:rsidRDefault="00000000" w:rsidP="00D131FB">
          <w:pPr>
            <w:pStyle w:val="TOC1"/>
            <w:bidi/>
            <w:rPr>
              <w:rFonts w:ascii="DIN Next LT Arabic" w:hAnsi="DIN Next LT Arabic" w:cs="DIN Next LT Arabic"/>
              <w:b w:val="0"/>
              <w:bCs w:val="0"/>
              <w:caps w:val="0"/>
              <w:sz w:val="22"/>
              <w:szCs w:val="22"/>
            </w:rPr>
          </w:pPr>
          <w:hyperlink w:anchor="_Toc38560504" w:history="1">
            <w:r w:rsidR="00D131FB" w:rsidRPr="00D131FB">
              <w:rPr>
                <w:rStyle w:val="Hyperlink"/>
                <w:rFonts w:ascii="DIN Next LT Arabic" w:hAnsi="DIN Next LT Arabic" w:cs="DIN Next LT Arabic"/>
                <w:rtl/>
              </w:rPr>
              <w:t>القسم الرابع: مسؤوليات المتعاقد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24</w:t>
            </w:r>
            <w:r w:rsidR="00D131FB" w:rsidRPr="00D131FB">
              <w:rPr>
                <w:rStyle w:val="Hyperlink"/>
                <w:rFonts w:ascii="DIN Next LT Arabic" w:hAnsi="DIN Next LT Arabic" w:cs="DIN Next LT Arabic"/>
                <w:rtl/>
              </w:rPr>
              <w:fldChar w:fldCharType="end"/>
            </w:r>
          </w:hyperlink>
        </w:p>
        <w:p w14:paraId="5AD5D829" w14:textId="1F37EB3D" w:rsidR="00D131FB" w:rsidRPr="00D131FB" w:rsidRDefault="00000000" w:rsidP="00D131FB">
          <w:pPr>
            <w:pStyle w:val="TOC3"/>
            <w:tabs>
              <w:tab w:val="left" w:pos="2777"/>
            </w:tabs>
            <w:rPr>
              <w:rFonts w:ascii="DIN Next LT Arabic" w:hAnsi="DIN Next LT Arabic" w:cs="DIN Next LT Arabic"/>
              <w:i w:val="0"/>
              <w:iCs w:val="0"/>
              <w:sz w:val="22"/>
              <w:szCs w:val="22"/>
            </w:rPr>
          </w:pPr>
          <w:hyperlink w:anchor="_Toc38560505" w:history="1">
            <w:r w:rsidR="00D131FB" w:rsidRPr="00D131FB">
              <w:rPr>
                <w:rStyle w:val="Hyperlink"/>
                <w:rFonts w:ascii="DIN Next LT Arabic" w:hAnsi="DIN Next LT Arabic" w:cs="DIN Next LT Arabic"/>
                <w:i w:val="0"/>
                <w:iCs w:val="0"/>
                <w:rtl/>
              </w:rPr>
              <w:t>27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الالتزامات العامة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58D27F46" w14:textId="512B33F6" w:rsidR="00D131FB" w:rsidRPr="00D131FB" w:rsidRDefault="00000000" w:rsidP="00D131FB">
          <w:pPr>
            <w:pStyle w:val="TOC3"/>
            <w:tabs>
              <w:tab w:val="left" w:pos="2963"/>
            </w:tabs>
            <w:rPr>
              <w:rFonts w:ascii="DIN Next LT Arabic" w:hAnsi="DIN Next LT Arabic" w:cs="DIN Next LT Arabic"/>
              <w:i w:val="0"/>
              <w:iCs w:val="0"/>
              <w:sz w:val="22"/>
              <w:szCs w:val="22"/>
            </w:rPr>
          </w:pPr>
          <w:hyperlink w:anchor="_Toc38560506" w:history="1">
            <w:r w:rsidR="00D131FB" w:rsidRPr="00D131FB">
              <w:rPr>
                <w:rStyle w:val="Hyperlink"/>
                <w:rFonts w:ascii="DIN Next LT Arabic" w:hAnsi="DIN Next LT Arabic" w:cs="DIN Next LT Arabic"/>
                <w:i w:val="0"/>
                <w:iCs w:val="0"/>
                <w:rtl/>
              </w:rPr>
              <w:t>28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مسؤولية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1E698D3A" w14:textId="0D3042C7" w:rsidR="00D131FB" w:rsidRPr="00D131FB" w:rsidRDefault="00000000" w:rsidP="00D131FB">
          <w:pPr>
            <w:pStyle w:val="TOC3"/>
            <w:tabs>
              <w:tab w:val="left" w:pos="3698"/>
            </w:tabs>
            <w:rPr>
              <w:rFonts w:ascii="DIN Next LT Arabic" w:hAnsi="DIN Next LT Arabic" w:cs="DIN Next LT Arabic"/>
              <w:i w:val="0"/>
              <w:iCs w:val="0"/>
              <w:sz w:val="22"/>
              <w:szCs w:val="22"/>
            </w:rPr>
          </w:pPr>
          <w:hyperlink w:anchor="_Toc38560507" w:history="1">
            <w:r w:rsidR="00D131FB" w:rsidRPr="00D131FB">
              <w:rPr>
                <w:rStyle w:val="Hyperlink"/>
                <w:rFonts w:ascii="DIN Next LT Arabic" w:hAnsi="DIN Next LT Arabic" w:cs="DIN Next LT Arabic"/>
                <w:i w:val="0"/>
                <w:iCs w:val="0"/>
                <w:rtl/>
              </w:rPr>
              <w:t>29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ممثل المتعاقد في الموقع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525BBA05" w14:textId="04B051F5" w:rsidR="00D131FB" w:rsidRPr="00D131FB" w:rsidRDefault="00000000" w:rsidP="00D131FB">
          <w:pPr>
            <w:pStyle w:val="TOC3"/>
            <w:tabs>
              <w:tab w:val="left" w:pos="3991"/>
            </w:tabs>
            <w:rPr>
              <w:rFonts w:ascii="DIN Next LT Arabic" w:hAnsi="DIN Next LT Arabic" w:cs="DIN Next LT Arabic"/>
              <w:i w:val="0"/>
              <w:iCs w:val="0"/>
              <w:sz w:val="22"/>
              <w:szCs w:val="22"/>
            </w:rPr>
          </w:pPr>
          <w:hyperlink w:anchor="_Toc38560508" w:history="1">
            <w:r w:rsidR="00D131FB" w:rsidRPr="00D131FB">
              <w:rPr>
                <w:rStyle w:val="Hyperlink"/>
                <w:rFonts w:ascii="DIN Next LT Arabic" w:hAnsi="DIN Next LT Arabic" w:cs="DIN Next LT Arabic"/>
                <w:i w:val="0"/>
                <w:iCs w:val="0"/>
                <w:rtl/>
              </w:rPr>
              <w:t>30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التعاون مع المتعاقدين الآخرين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23FC2464" w14:textId="1AAB0FB1" w:rsidR="00D131FB" w:rsidRPr="00D131FB" w:rsidRDefault="00000000" w:rsidP="00D131FB">
          <w:pPr>
            <w:pStyle w:val="TOC3"/>
            <w:tabs>
              <w:tab w:val="left" w:pos="3476"/>
            </w:tabs>
            <w:rPr>
              <w:rFonts w:ascii="DIN Next LT Arabic" w:hAnsi="DIN Next LT Arabic" w:cs="DIN Next LT Arabic"/>
              <w:i w:val="0"/>
              <w:iCs w:val="0"/>
              <w:sz w:val="22"/>
              <w:szCs w:val="22"/>
            </w:rPr>
          </w:pPr>
          <w:hyperlink w:anchor="_Toc38560509" w:history="1">
            <w:r w:rsidR="00D131FB" w:rsidRPr="00D131FB">
              <w:rPr>
                <w:rStyle w:val="Hyperlink"/>
                <w:rFonts w:ascii="DIN Next LT Arabic" w:hAnsi="DIN Next LT Arabic" w:cs="DIN Next LT Arabic"/>
                <w:i w:val="0"/>
                <w:iCs w:val="0"/>
                <w:rtl/>
              </w:rPr>
              <w:t>31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السلامة والصحة المهنية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1B0CCA40" w14:textId="36C65A04" w:rsidR="00D131FB" w:rsidRPr="00D131FB" w:rsidRDefault="00000000" w:rsidP="00D131FB">
          <w:pPr>
            <w:pStyle w:val="TOC3"/>
            <w:tabs>
              <w:tab w:val="left" w:pos="2732"/>
            </w:tabs>
            <w:rPr>
              <w:rFonts w:ascii="DIN Next LT Arabic" w:hAnsi="DIN Next LT Arabic" w:cs="DIN Next LT Arabic"/>
              <w:i w:val="0"/>
              <w:iCs w:val="0"/>
              <w:sz w:val="22"/>
              <w:szCs w:val="22"/>
            </w:rPr>
          </w:pPr>
          <w:hyperlink w:anchor="_Toc38560510" w:history="1">
            <w:r w:rsidR="00D131FB" w:rsidRPr="00D131FB">
              <w:rPr>
                <w:rStyle w:val="Hyperlink"/>
                <w:rFonts w:ascii="DIN Next LT Arabic" w:hAnsi="DIN Next LT Arabic" w:cs="DIN Next LT Arabic"/>
                <w:i w:val="0"/>
                <w:iCs w:val="0"/>
                <w:rtl/>
              </w:rPr>
              <w:t>32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إجراءات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54B7BC63" w14:textId="06807CD1" w:rsidR="00D131FB" w:rsidRPr="00D131FB" w:rsidRDefault="00000000" w:rsidP="00D131FB">
          <w:pPr>
            <w:pStyle w:val="TOC3"/>
            <w:tabs>
              <w:tab w:val="left" w:pos="2320"/>
            </w:tabs>
            <w:rPr>
              <w:rFonts w:ascii="DIN Next LT Arabic" w:hAnsi="DIN Next LT Arabic" w:cs="DIN Next LT Arabic"/>
              <w:i w:val="0"/>
              <w:iCs w:val="0"/>
              <w:sz w:val="22"/>
              <w:szCs w:val="22"/>
            </w:rPr>
          </w:pPr>
          <w:hyperlink w:anchor="_Toc38560511" w:history="1">
            <w:r w:rsidR="00D131FB" w:rsidRPr="00D131FB">
              <w:rPr>
                <w:rStyle w:val="Hyperlink"/>
                <w:rFonts w:ascii="DIN Next LT Arabic" w:hAnsi="DIN Next LT Arabic" w:cs="DIN Next LT Arabic"/>
                <w:i w:val="0"/>
                <w:iCs w:val="0"/>
                <w:rtl/>
              </w:rPr>
              <w:t>33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حماية البيئة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27C2F237" w14:textId="7FA6D2AB" w:rsidR="00D131FB" w:rsidRPr="00D131FB" w:rsidRDefault="00000000" w:rsidP="00D131FB">
          <w:pPr>
            <w:pStyle w:val="TOC3"/>
            <w:tabs>
              <w:tab w:val="left" w:pos="2475"/>
            </w:tabs>
            <w:rPr>
              <w:rFonts w:ascii="DIN Next LT Arabic" w:hAnsi="DIN Next LT Arabic" w:cs="DIN Next LT Arabic"/>
              <w:i w:val="0"/>
              <w:iCs w:val="0"/>
              <w:sz w:val="22"/>
              <w:szCs w:val="22"/>
            </w:rPr>
          </w:pPr>
          <w:hyperlink w:anchor="_Toc38560512" w:history="1">
            <w:r w:rsidR="00D131FB" w:rsidRPr="00D131FB">
              <w:rPr>
                <w:rStyle w:val="Hyperlink"/>
                <w:rFonts w:ascii="DIN Next LT Arabic" w:hAnsi="DIN Next LT Arabic" w:cs="DIN Next LT Arabic"/>
                <w:i w:val="0"/>
                <w:iCs w:val="0"/>
                <w:rtl/>
              </w:rPr>
              <w:t>34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7CD2F00F" w14:textId="462275AC" w:rsidR="00D131FB" w:rsidRPr="00D131FB" w:rsidRDefault="00000000" w:rsidP="00D131FB">
          <w:pPr>
            <w:pStyle w:val="TOC3"/>
            <w:tabs>
              <w:tab w:val="left" w:pos="3184"/>
            </w:tabs>
            <w:rPr>
              <w:rFonts w:ascii="DIN Next LT Arabic" w:hAnsi="DIN Next LT Arabic" w:cs="DIN Next LT Arabic"/>
              <w:i w:val="0"/>
              <w:iCs w:val="0"/>
              <w:sz w:val="22"/>
              <w:szCs w:val="22"/>
            </w:rPr>
          </w:pPr>
          <w:hyperlink w:anchor="_Toc38560513" w:history="1">
            <w:r w:rsidR="00D131FB" w:rsidRPr="00D131FB">
              <w:rPr>
                <w:rStyle w:val="Hyperlink"/>
                <w:rFonts w:ascii="DIN Next LT Arabic" w:hAnsi="DIN Next LT Arabic" w:cs="DIN Next LT Arabic"/>
                <w:i w:val="0"/>
                <w:iCs w:val="0"/>
                <w:rtl/>
              </w:rPr>
              <w:t>35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نقل المعدات والمواد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4350659C" w14:textId="0258876C" w:rsidR="00D131FB" w:rsidRPr="00D131FB" w:rsidRDefault="00000000" w:rsidP="00D131FB">
          <w:pPr>
            <w:pStyle w:val="TOC3"/>
            <w:tabs>
              <w:tab w:val="left" w:pos="3551"/>
            </w:tabs>
            <w:rPr>
              <w:rFonts w:ascii="DIN Next LT Arabic" w:hAnsi="DIN Next LT Arabic" w:cs="DIN Next LT Arabic"/>
              <w:i w:val="0"/>
              <w:iCs w:val="0"/>
              <w:sz w:val="22"/>
              <w:szCs w:val="22"/>
            </w:rPr>
          </w:pPr>
          <w:hyperlink w:anchor="_Toc38560514" w:history="1">
            <w:r w:rsidR="00D131FB" w:rsidRPr="00D131FB">
              <w:rPr>
                <w:rStyle w:val="Hyperlink"/>
                <w:rFonts w:ascii="DIN Next LT Arabic" w:hAnsi="DIN Next LT Arabic" w:cs="DIN Next LT Arabic"/>
                <w:i w:val="0"/>
                <w:iCs w:val="0"/>
                <w:rtl/>
              </w:rPr>
              <w:t>36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ممتلكات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7E56FCBE" w14:textId="27C16EED" w:rsidR="00D131FB" w:rsidRPr="00D131FB" w:rsidRDefault="00000000" w:rsidP="00D131FB">
          <w:pPr>
            <w:pStyle w:val="TOC3"/>
            <w:tabs>
              <w:tab w:val="left" w:pos="2413"/>
            </w:tabs>
            <w:rPr>
              <w:rFonts w:ascii="DIN Next LT Arabic" w:hAnsi="DIN Next LT Arabic" w:cs="DIN Next LT Arabic"/>
              <w:i w:val="0"/>
              <w:iCs w:val="0"/>
              <w:sz w:val="22"/>
              <w:szCs w:val="22"/>
            </w:rPr>
          </w:pPr>
          <w:hyperlink w:anchor="_Toc38560515" w:history="1">
            <w:r w:rsidR="00D131FB" w:rsidRPr="00D131FB">
              <w:rPr>
                <w:rStyle w:val="Hyperlink"/>
                <w:rFonts w:ascii="DIN Next LT Arabic" w:hAnsi="DIN Next LT Arabic" w:cs="DIN Next LT Arabic"/>
                <w:i w:val="0"/>
                <w:iCs w:val="0"/>
                <w:rtl/>
              </w:rPr>
              <w:t>37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موقع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6A2AF484" w14:textId="3E728935" w:rsidR="00D131FB" w:rsidRPr="00D131FB" w:rsidRDefault="00000000" w:rsidP="00D131FB">
          <w:pPr>
            <w:pStyle w:val="TOC3"/>
            <w:tabs>
              <w:tab w:val="left" w:pos="1903"/>
            </w:tabs>
            <w:rPr>
              <w:rFonts w:ascii="DIN Next LT Arabic" w:hAnsi="DIN Next LT Arabic" w:cs="DIN Next LT Arabic"/>
              <w:i w:val="0"/>
              <w:iCs w:val="0"/>
              <w:sz w:val="22"/>
              <w:szCs w:val="22"/>
            </w:rPr>
          </w:pPr>
          <w:hyperlink w:anchor="_Toc38560516" w:history="1">
            <w:r w:rsidR="00D131FB" w:rsidRPr="00D131FB">
              <w:rPr>
                <w:rStyle w:val="Hyperlink"/>
                <w:rFonts w:ascii="DIN Next LT Arabic" w:hAnsi="DIN Next LT Arabic" w:cs="DIN Next LT Arabic"/>
                <w:i w:val="0"/>
                <w:iCs w:val="0"/>
                <w:rtl/>
              </w:rPr>
              <w:t>38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28</w:t>
            </w:r>
            <w:r w:rsidR="00D131FB" w:rsidRPr="00D131FB">
              <w:rPr>
                <w:rStyle w:val="Hyperlink"/>
                <w:rFonts w:ascii="DIN Next LT Arabic" w:hAnsi="DIN Next LT Arabic" w:cs="DIN Next LT Arabic"/>
                <w:i w:val="0"/>
                <w:iCs w:val="0"/>
                <w:rtl/>
              </w:rPr>
              <w:fldChar w:fldCharType="end"/>
            </w:r>
          </w:hyperlink>
        </w:p>
        <w:p w14:paraId="0CF35096" w14:textId="5611F78B" w:rsidR="00D131FB" w:rsidRPr="00D131FB" w:rsidRDefault="00000000" w:rsidP="00D131FB">
          <w:pPr>
            <w:pStyle w:val="TOC1"/>
            <w:bidi/>
            <w:rPr>
              <w:rFonts w:ascii="DIN Next LT Arabic" w:hAnsi="DIN Next LT Arabic" w:cs="DIN Next LT Arabic"/>
              <w:b w:val="0"/>
              <w:bCs w:val="0"/>
              <w:caps w:val="0"/>
              <w:sz w:val="22"/>
              <w:szCs w:val="22"/>
            </w:rPr>
          </w:pPr>
          <w:hyperlink w:anchor="_Toc38560517" w:history="1">
            <w:r w:rsidR="00D131FB" w:rsidRPr="00D131FB">
              <w:rPr>
                <w:rStyle w:val="Hyperlink"/>
                <w:rFonts w:ascii="DIN Next LT Arabic" w:hAnsi="DIN Next LT Arabic" w:cs="DIN Next LT Arabic"/>
                <w:rtl/>
              </w:rPr>
              <w:t>القسم الخامس: تنفيذ الأعمال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_Toc38560517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29</w:t>
            </w:r>
            <w:r w:rsidR="00D131FB" w:rsidRPr="00D131FB">
              <w:rPr>
                <w:rStyle w:val="Hyperlink"/>
                <w:rFonts w:ascii="DIN Next LT Arabic" w:hAnsi="DIN Next LT Arabic" w:cs="DIN Next LT Arabic"/>
                <w:rtl/>
              </w:rPr>
              <w:fldChar w:fldCharType="end"/>
            </w:r>
          </w:hyperlink>
        </w:p>
        <w:p w14:paraId="6D673BCB" w14:textId="1A37B088" w:rsidR="00D131FB" w:rsidRPr="00D131FB" w:rsidRDefault="00000000" w:rsidP="00D131FB">
          <w:pPr>
            <w:pStyle w:val="TOC3"/>
            <w:tabs>
              <w:tab w:val="left" w:pos="2315"/>
            </w:tabs>
            <w:rPr>
              <w:rFonts w:ascii="DIN Next LT Arabic" w:hAnsi="DIN Next LT Arabic" w:cs="DIN Next LT Arabic"/>
              <w:i w:val="0"/>
              <w:iCs w:val="0"/>
              <w:sz w:val="22"/>
              <w:szCs w:val="22"/>
            </w:rPr>
          </w:pPr>
          <w:hyperlink w:anchor="_Toc38560518" w:history="1">
            <w:r w:rsidR="00D131FB" w:rsidRPr="00D131FB">
              <w:rPr>
                <w:rStyle w:val="Hyperlink"/>
                <w:rFonts w:ascii="DIN Next LT Arabic" w:hAnsi="DIN Next LT Arabic" w:cs="DIN Next LT Arabic"/>
                <w:i w:val="0"/>
                <w:iCs w:val="0"/>
                <w:rtl/>
              </w:rPr>
              <w:t>39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بدء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2C6DC884" w14:textId="655ABB2A" w:rsidR="00D131FB" w:rsidRPr="00D131FB" w:rsidRDefault="00000000" w:rsidP="00D131FB">
          <w:pPr>
            <w:pStyle w:val="TOC3"/>
            <w:tabs>
              <w:tab w:val="left" w:pos="2834"/>
            </w:tabs>
            <w:rPr>
              <w:rFonts w:ascii="DIN Next LT Arabic" w:hAnsi="DIN Next LT Arabic" w:cs="DIN Next LT Arabic"/>
              <w:i w:val="0"/>
              <w:iCs w:val="0"/>
              <w:sz w:val="22"/>
              <w:szCs w:val="22"/>
            </w:rPr>
          </w:pPr>
          <w:hyperlink w:anchor="_Toc38560519" w:history="1">
            <w:r w:rsidR="00D131FB" w:rsidRPr="00D131FB">
              <w:rPr>
                <w:rStyle w:val="Hyperlink"/>
                <w:rFonts w:ascii="DIN Next LT Arabic" w:hAnsi="DIN Next LT Arabic" w:cs="DIN Next LT Arabic"/>
                <w:i w:val="0"/>
                <w:iCs w:val="0"/>
                <w:rtl/>
              </w:rPr>
              <w:t>40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إنجاز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0AB24DD8" w14:textId="5F4A43AE" w:rsidR="00D131FB" w:rsidRPr="00D131FB" w:rsidRDefault="00000000" w:rsidP="00D131FB">
          <w:pPr>
            <w:pStyle w:val="TOC3"/>
            <w:tabs>
              <w:tab w:val="left" w:pos="2425"/>
            </w:tabs>
            <w:rPr>
              <w:rFonts w:ascii="DIN Next LT Arabic" w:hAnsi="DIN Next LT Arabic" w:cs="DIN Next LT Arabic"/>
              <w:i w:val="0"/>
              <w:iCs w:val="0"/>
              <w:sz w:val="22"/>
              <w:szCs w:val="22"/>
            </w:rPr>
          </w:pPr>
          <w:hyperlink w:anchor="_Toc38560520" w:history="1">
            <w:r w:rsidR="00D131FB" w:rsidRPr="00D131FB">
              <w:rPr>
                <w:rStyle w:val="Hyperlink"/>
                <w:rFonts w:ascii="DIN Next LT Arabic" w:hAnsi="DIN Next LT Arabic" w:cs="DIN Next LT Arabic"/>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برنامج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7560FB6E" w14:textId="65CC82DA" w:rsidR="00D131FB" w:rsidRPr="00D131FB" w:rsidRDefault="00000000" w:rsidP="00D131FB">
          <w:pPr>
            <w:pStyle w:val="TOC3"/>
            <w:tabs>
              <w:tab w:val="left" w:pos="2997"/>
            </w:tabs>
            <w:rPr>
              <w:rFonts w:ascii="DIN Next LT Arabic" w:hAnsi="DIN Next LT Arabic" w:cs="DIN Next LT Arabic"/>
              <w:i w:val="0"/>
              <w:iCs w:val="0"/>
              <w:sz w:val="22"/>
              <w:szCs w:val="22"/>
            </w:rPr>
          </w:pPr>
          <w:hyperlink w:anchor="_Toc38560521" w:history="1">
            <w:r w:rsidR="00D131FB" w:rsidRPr="00D131FB">
              <w:rPr>
                <w:rStyle w:val="Hyperlink"/>
                <w:rFonts w:ascii="DIN Next LT Arabic" w:hAnsi="DIN Next LT Arabic" w:cs="DIN Next LT Arabic"/>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تقدم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249AB25C" w14:textId="26D86BCD" w:rsidR="00D131FB" w:rsidRPr="00D131FB" w:rsidRDefault="00000000" w:rsidP="00D131FB">
          <w:pPr>
            <w:pStyle w:val="TOC3"/>
            <w:tabs>
              <w:tab w:val="left" w:pos="3077"/>
            </w:tabs>
            <w:rPr>
              <w:rFonts w:ascii="DIN Next LT Arabic" w:hAnsi="DIN Next LT Arabic" w:cs="DIN Next LT Arabic"/>
              <w:i w:val="0"/>
              <w:iCs w:val="0"/>
              <w:sz w:val="22"/>
              <w:szCs w:val="22"/>
            </w:rPr>
          </w:pPr>
          <w:hyperlink w:anchor="_Toc38560522" w:history="1">
            <w:r w:rsidR="00D131FB" w:rsidRPr="00D131FB">
              <w:rPr>
                <w:rStyle w:val="Hyperlink"/>
                <w:rFonts w:ascii="DIN Next LT Arabic" w:hAnsi="DIN Next LT Arabic" w:cs="DIN Next LT Arabic"/>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جودة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5DB92F96" w14:textId="0B67740D" w:rsidR="00D131FB" w:rsidRPr="00D131FB" w:rsidRDefault="00000000" w:rsidP="00D131FB">
          <w:pPr>
            <w:pStyle w:val="TOC3"/>
            <w:tabs>
              <w:tab w:val="left" w:pos="3576"/>
            </w:tabs>
            <w:rPr>
              <w:rFonts w:ascii="DIN Next LT Arabic" w:hAnsi="DIN Next LT Arabic" w:cs="DIN Next LT Arabic"/>
              <w:i w:val="0"/>
              <w:iCs w:val="0"/>
              <w:sz w:val="22"/>
              <w:szCs w:val="22"/>
            </w:rPr>
          </w:pPr>
          <w:hyperlink w:anchor="_Toc38560523" w:history="1">
            <w:r w:rsidR="00D131FB" w:rsidRPr="00D131FB">
              <w:rPr>
                <w:rStyle w:val="Hyperlink"/>
                <w:rFonts w:ascii="DIN Next LT Arabic" w:hAnsi="DIN Next LT Arabic" w:cs="DIN Next LT Arabic"/>
                <w:i w:val="0"/>
                <w:iCs w:val="0"/>
                <w:rtl/>
              </w:rPr>
              <w:t>44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التعبئة والتغليف والتوثيق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463883A" w14:textId="7DF70C0A" w:rsidR="00D131FB" w:rsidRPr="00D131FB" w:rsidRDefault="00000000" w:rsidP="00D131FB">
          <w:pPr>
            <w:pStyle w:val="TOC3"/>
            <w:tabs>
              <w:tab w:val="left" w:pos="2292"/>
            </w:tabs>
            <w:rPr>
              <w:rFonts w:ascii="DIN Next LT Arabic" w:hAnsi="DIN Next LT Arabic" w:cs="DIN Next LT Arabic"/>
              <w:i w:val="0"/>
              <w:iCs w:val="0"/>
              <w:sz w:val="22"/>
              <w:szCs w:val="22"/>
            </w:rPr>
          </w:pPr>
          <w:hyperlink w:anchor="_Toc38560524" w:history="1">
            <w:r w:rsidR="00D131FB" w:rsidRPr="00D131FB">
              <w:rPr>
                <w:rStyle w:val="Hyperlink"/>
                <w:rFonts w:ascii="DIN Next LT Arabic" w:hAnsi="DIN Next LT Arabic" w:cs="DIN Next LT Arabic"/>
                <w:i w:val="0"/>
                <w:iCs w:val="0"/>
                <w:rtl/>
              </w:rPr>
              <w:t>45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رفض تسلُّم</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المواد والمعدات والأعمال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196DE0C8" w14:textId="547E79BB" w:rsidR="00D131FB" w:rsidRPr="00D131FB" w:rsidRDefault="00000000" w:rsidP="00D131FB">
          <w:pPr>
            <w:pStyle w:val="TOC3"/>
            <w:tabs>
              <w:tab w:val="left" w:pos="2888"/>
            </w:tabs>
            <w:rPr>
              <w:rFonts w:ascii="DIN Next LT Arabic" w:hAnsi="DIN Next LT Arabic" w:cs="DIN Next LT Arabic"/>
              <w:i w:val="0"/>
              <w:iCs w:val="0"/>
              <w:sz w:val="22"/>
              <w:szCs w:val="22"/>
            </w:rPr>
          </w:pPr>
          <w:hyperlink w:anchor="_Toc38560525" w:history="1">
            <w:r w:rsidR="00D131FB" w:rsidRPr="00D131FB">
              <w:rPr>
                <w:rStyle w:val="Hyperlink"/>
                <w:rFonts w:ascii="DIN Next LT Arabic" w:hAnsi="DIN Next LT Arabic" w:cs="DIN Next LT Arabic"/>
                <w:i w:val="0"/>
                <w:iCs w:val="0"/>
                <w:rtl/>
              </w:rPr>
              <w:t>46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حل النزاعات الفنية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755059D" w14:textId="08D09552" w:rsidR="00D131FB" w:rsidRPr="00D131FB" w:rsidRDefault="00000000" w:rsidP="00D131FB">
          <w:pPr>
            <w:pStyle w:val="TOC3"/>
            <w:tabs>
              <w:tab w:val="left" w:pos="3072"/>
            </w:tabs>
            <w:rPr>
              <w:rFonts w:ascii="DIN Next LT Arabic" w:hAnsi="DIN Next LT Arabic" w:cs="DIN Next LT Arabic"/>
              <w:i w:val="0"/>
              <w:iCs w:val="0"/>
              <w:sz w:val="22"/>
              <w:szCs w:val="22"/>
            </w:rPr>
          </w:pPr>
          <w:hyperlink w:anchor="_Toc38560526" w:history="1">
            <w:r w:rsidR="00D131FB" w:rsidRPr="00D131FB">
              <w:rPr>
                <w:rStyle w:val="Hyperlink"/>
                <w:rFonts w:ascii="DIN Next LT Arabic" w:hAnsi="DIN Next LT Arabic" w:cs="DIN Next LT Arabic"/>
                <w:i w:val="0"/>
                <w:iCs w:val="0"/>
                <w:rtl/>
              </w:rPr>
              <w:t>47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الإجراءات التصحيحية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03C53147" w14:textId="3C3FD6BB" w:rsidR="00D131FB" w:rsidRPr="00D131FB" w:rsidRDefault="00000000" w:rsidP="00D131FB">
          <w:pPr>
            <w:pStyle w:val="TOC3"/>
            <w:tabs>
              <w:tab w:val="left" w:pos="2471"/>
            </w:tabs>
            <w:rPr>
              <w:rFonts w:ascii="DIN Next LT Arabic" w:hAnsi="DIN Next LT Arabic" w:cs="DIN Next LT Arabic"/>
              <w:i w:val="0"/>
              <w:iCs w:val="0"/>
              <w:sz w:val="22"/>
              <w:szCs w:val="22"/>
            </w:rPr>
          </w:pPr>
          <w:hyperlink w:anchor="_Toc38560527" w:history="1">
            <w:r w:rsidR="00D131FB" w:rsidRPr="00D131FB">
              <w:rPr>
                <w:rStyle w:val="Hyperlink"/>
                <w:rFonts w:ascii="DIN Next LT Arabic" w:hAnsi="DIN Next LT Arabic" w:cs="DIN Next LT Arabic"/>
                <w:i w:val="0"/>
                <w:iCs w:val="0"/>
                <w:rtl/>
              </w:rPr>
              <w:t>48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طلبات التغيير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3F003115" w14:textId="22B92C6C" w:rsidR="00D131FB" w:rsidRPr="00D131FB" w:rsidRDefault="00000000" w:rsidP="00D131FB">
          <w:pPr>
            <w:pStyle w:val="TOC3"/>
            <w:tabs>
              <w:tab w:val="left" w:pos="2560"/>
            </w:tabs>
            <w:rPr>
              <w:rFonts w:ascii="DIN Next LT Arabic" w:hAnsi="DIN Next LT Arabic" w:cs="DIN Next LT Arabic"/>
              <w:i w:val="0"/>
              <w:iCs w:val="0"/>
              <w:sz w:val="22"/>
              <w:szCs w:val="22"/>
            </w:rPr>
          </w:pPr>
          <w:hyperlink w:anchor="_Toc38560528" w:history="1">
            <w:r w:rsidR="00D131FB" w:rsidRPr="00D131FB">
              <w:rPr>
                <w:rStyle w:val="Hyperlink"/>
                <w:rFonts w:ascii="DIN Next LT Arabic" w:hAnsi="DIN Next LT Arabic" w:cs="DIN Next LT Arabic"/>
                <w:i w:val="0"/>
                <w:iCs w:val="0"/>
                <w:rtl/>
              </w:rPr>
              <w:t>49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إيقاف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33</w:t>
            </w:r>
            <w:r w:rsidR="00D131FB" w:rsidRPr="00D131FB">
              <w:rPr>
                <w:rStyle w:val="Hyperlink"/>
                <w:rFonts w:ascii="DIN Next LT Arabic" w:hAnsi="DIN Next LT Arabic" w:cs="DIN Next LT Arabic"/>
                <w:i w:val="0"/>
                <w:iCs w:val="0"/>
                <w:rtl/>
              </w:rPr>
              <w:fldChar w:fldCharType="end"/>
            </w:r>
          </w:hyperlink>
        </w:p>
        <w:p w14:paraId="0567C6A1" w14:textId="0FCEC737" w:rsidR="00D131FB" w:rsidRPr="00D131FB" w:rsidRDefault="00000000" w:rsidP="00D131FB">
          <w:pPr>
            <w:pStyle w:val="TOC3"/>
            <w:tabs>
              <w:tab w:val="left" w:pos="3594"/>
            </w:tabs>
            <w:rPr>
              <w:rFonts w:ascii="DIN Next LT Arabic" w:hAnsi="DIN Next LT Arabic" w:cs="DIN Next LT Arabic"/>
              <w:i w:val="0"/>
              <w:iCs w:val="0"/>
              <w:sz w:val="22"/>
              <w:szCs w:val="22"/>
            </w:rPr>
          </w:pPr>
          <w:hyperlink w:anchor="_Toc38560529" w:history="1">
            <w:r w:rsidR="00D131FB" w:rsidRPr="00D131FB">
              <w:rPr>
                <w:rStyle w:val="Hyperlink"/>
                <w:rFonts w:ascii="DIN Next LT Arabic" w:hAnsi="DIN Next LT Arabic" w:cs="DIN Next LT Arabic"/>
                <w:i w:val="0"/>
                <w:iCs w:val="0"/>
                <w:rtl/>
              </w:rPr>
              <w:t>50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زيادة الالتزامات وتخفيضها</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793BB35A" w14:textId="1C8AFABA" w:rsidR="00D131FB" w:rsidRPr="00D131FB" w:rsidRDefault="00000000" w:rsidP="00D131FB">
          <w:pPr>
            <w:pStyle w:val="TOC3"/>
            <w:tabs>
              <w:tab w:val="left" w:pos="2386"/>
            </w:tabs>
            <w:rPr>
              <w:rFonts w:ascii="DIN Next LT Arabic" w:hAnsi="DIN Next LT Arabic" w:cs="DIN Next LT Arabic"/>
              <w:i w:val="0"/>
              <w:iCs w:val="0"/>
              <w:sz w:val="22"/>
              <w:szCs w:val="22"/>
            </w:rPr>
          </w:pPr>
          <w:hyperlink w:anchor="_Toc38560530" w:history="1">
            <w:r w:rsidR="00D131FB" w:rsidRPr="00D131FB">
              <w:rPr>
                <w:rStyle w:val="Hyperlink"/>
                <w:rFonts w:ascii="DIN Next LT Arabic" w:hAnsi="DIN Next LT Arabic" w:cs="DIN Next LT Arabic"/>
                <w:i w:val="0"/>
                <w:iCs w:val="0"/>
                <w:rtl/>
              </w:rPr>
              <w:t>51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025C6BA0" w14:textId="07B31605" w:rsidR="00D131FB" w:rsidRPr="00D131FB" w:rsidRDefault="00000000" w:rsidP="00D131FB">
          <w:pPr>
            <w:pStyle w:val="TOC3"/>
            <w:tabs>
              <w:tab w:val="left" w:pos="2584"/>
            </w:tabs>
            <w:rPr>
              <w:rFonts w:ascii="DIN Next LT Arabic" w:hAnsi="DIN Next LT Arabic" w:cs="DIN Next LT Arabic"/>
              <w:i w:val="0"/>
              <w:iCs w:val="0"/>
              <w:sz w:val="22"/>
              <w:szCs w:val="22"/>
            </w:rPr>
          </w:pPr>
          <w:hyperlink w:anchor="_Toc38560531" w:history="1">
            <w:r w:rsidR="00D131FB" w:rsidRPr="00D131FB">
              <w:rPr>
                <w:rStyle w:val="Hyperlink"/>
                <w:rFonts w:ascii="DIN Next LT Arabic" w:hAnsi="DIN Next LT Arabic" w:cs="DIN Next LT Arabic"/>
                <w:i w:val="0"/>
                <w:iCs w:val="0"/>
                <w:rtl/>
              </w:rPr>
              <w:t>52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السحب الجزئي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2E998A34" w14:textId="19B0A9E3" w:rsidR="00D131FB" w:rsidRPr="00D131FB" w:rsidRDefault="00000000" w:rsidP="00D131FB">
          <w:pPr>
            <w:pStyle w:val="TOC3"/>
            <w:tabs>
              <w:tab w:val="left" w:pos="2513"/>
            </w:tabs>
            <w:rPr>
              <w:rFonts w:ascii="DIN Next LT Arabic" w:hAnsi="DIN Next LT Arabic" w:cs="DIN Next LT Arabic"/>
              <w:i w:val="0"/>
              <w:iCs w:val="0"/>
              <w:sz w:val="22"/>
              <w:szCs w:val="22"/>
            </w:rPr>
          </w:pPr>
          <w:hyperlink w:anchor="_Toc38560532" w:history="1">
            <w:r w:rsidR="00D131FB" w:rsidRPr="00D131FB">
              <w:rPr>
                <w:rStyle w:val="Hyperlink"/>
                <w:rFonts w:ascii="DIN Next LT Arabic" w:hAnsi="DIN Next LT Arabic" w:cs="DIN Next LT Arabic"/>
                <w:i w:val="0"/>
                <w:iCs w:val="0"/>
                <w:rtl/>
              </w:rPr>
              <w:t>53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تسلُّم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5357C5C2" w14:textId="1D36F3E9" w:rsidR="00D131FB" w:rsidRPr="00D131FB" w:rsidRDefault="00000000" w:rsidP="00D131FB">
          <w:pPr>
            <w:pStyle w:val="TOC3"/>
            <w:tabs>
              <w:tab w:val="left" w:pos="3311"/>
            </w:tabs>
            <w:rPr>
              <w:rFonts w:ascii="DIN Next LT Arabic" w:hAnsi="DIN Next LT Arabic" w:cs="DIN Next LT Arabic"/>
              <w:i w:val="0"/>
              <w:iCs w:val="0"/>
              <w:sz w:val="22"/>
              <w:szCs w:val="22"/>
            </w:rPr>
          </w:pPr>
          <w:hyperlink w:anchor="_Toc38560533" w:history="1">
            <w:r w:rsidR="00D131FB" w:rsidRPr="00D131FB">
              <w:rPr>
                <w:rStyle w:val="Hyperlink"/>
                <w:rFonts w:ascii="DIN Next LT Arabic" w:hAnsi="DIN Next LT Arabic" w:cs="DIN Next LT Arabic"/>
                <w:i w:val="0"/>
                <w:iCs w:val="0"/>
                <w:rtl/>
              </w:rPr>
              <w:t>54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المسؤولية عن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4A7E4A" w14:textId="5D4651F2" w:rsidR="00D131FB" w:rsidRPr="00D131FB" w:rsidRDefault="00000000" w:rsidP="00D131FB">
          <w:pPr>
            <w:pStyle w:val="TOC3"/>
            <w:tabs>
              <w:tab w:val="left" w:pos="3000"/>
            </w:tabs>
            <w:rPr>
              <w:rFonts w:ascii="DIN Next LT Arabic" w:hAnsi="DIN Next LT Arabic" w:cs="DIN Next LT Arabic"/>
              <w:i w:val="0"/>
              <w:iCs w:val="0"/>
              <w:sz w:val="22"/>
              <w:szCs w:val="22"/>
            </w:rPr>
          </w:pPr>
          <w:hyperlink w:anchor="_Toc38560534" w:history="1">
            <w:r w:rsidR="00D131FB" w:rsidRPr="00D131FB">
              <w:rPr>
                <w:rStyle w:val="Hyperlink"/>
                <w:rFonts w:ascii="DIN Next LT Arabic" w:hAnsi="DIN Next LT Arabic" w:cs="DIN Next LT Arabic"/>
                <w:i w:val="0"/>
                <w:iCs w:val="0"/>
                <w:rtl/>
              </w:rPr>
              <w:t>55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تقييم أداء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DBBC6A" w14:textId="5F7F2FAD" w:rsidR="00D131FB" w:rsidRPr="00D131FB" w:rsidRDefault="00000000" w:rsidP="00D131FB">
          <w:pPr>
            <w:pStyle w:val="TOC1"/>
            <w:bidi/>
            <w:rPr>
              <w:rFonts w:ascii="DIN Next LT Arabic" w:hAnsi="DIN Next LT Arabic" w:cs="DIN Next LT Arabic"/>
              <w:b w:val="0"/>
              <w:bCs w:val="0"/>
              <w:caps w:val="0"/>
              <w:sz w:val="22"/>
              <w:szCs w:val="22"/>
            </w:rPr>
          </w:pPr>
          <w:hyperlink w:anchor="_Toc38560535" w:history="1">
            <w:r w:rsidR="00D131FB" w:rsidRPr="00D131FB">
              <w:rPr>
                <w:rStyle w:val="Hyperlink"/>
                <w:rFonts w:ascii="DIN Next LT Arabic" w:hAnsi="DIN Next LT Arabic" w:cs="DIN Next LT Arabic"/>
                <w:rtl/>
              </w:rPr>
              <w:t>القسم السادس: الضمانات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37</w:t>
            </w:r>
            <w:r w:rsidR="00D131FB" w:rsidRPr="00D131FB">
              <w:rPr>
                <w:rStyle w:val="Hyperlink"/>
                <w:rFonts w:ascii="DIN Next LT Arabic" w:hAnsi="DIN Next LT Arabic" w:cs="DIN Next LT Arabic"/>
                <w:rtl/>
              </w:rPr>
              <w:fldChar w:fldCharType="end"/>
            </w:r>
          </w:hyperlink>
        </w:p>
        <w:p w14:paraId="2DD81F0D" w14:textId="2B5E048B" w:rsidR="00D131FB" w:rsidRPr="00D131FB" w:rsidRDefault="00000000" w:rsidP="00D131FB">
          <w:pPr>
            <w:pStyle w:val="TOC3"/>
            <w:tabs>
              <w:tab w:val="left" w:pos="2627"/>
            </w:tabs>
            <w:rPr>
              <w:rFonts w:ascii="DIN Next LT Arabic" w:hAnsi="DIN Next LT Arabic" w:cs="DIN Next LT Arabic"/>
              <w:i w:val="0"/>
              <w:iCs w:val="0"/>
              <w:sz w:val="22"/>
              <w:szCs w:val="22"/>
            </w:rPr>
          </w:pPr>
          <w:hyperlink w:anchor="_Toc38560536" w:history="1">
            <w:r w:rsidR="00D131FB" w:rsidRPr="00D131FB">
              <w:rPr>
                <w:rStyle w:val="Hyperlink"/>
                <w:rFonts w:ascii="DIN Next LT Arabic" w:hAnsi="DIN Next LT Arabic" w:cs="DIN Next LT Arabic"/>
                <w:i w:val="0"/>
                <w:iCs w:val="0"/>
                <w:rtl/>
              </w:rPr>
              <w:t>56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572C08D1" w14:textId="63BBFF48" w:rsidR="00D131FB" w:rsidRPr="00D131FB" w:rsidRDefault="00000000" w:rsidP="00D131FB">
          <w:pPr>
            <w:pStyle w:val="TOC3"/>
            <w:tabs>
              <w:tab w:val="left" w:pos="3213"/>
            </w:tabs>
            <w:rPr>
              <w:rFonts w:ascii="DIN Next LT Arabic" w:hAnsi="DIN Next LT Arabic" w:cs="DIN Next LT Arabic"/>
              <w:i w:val="0"/>
              <w:iCs w:val="0"/>
              <w:sz w:val="22"/>
              <w:szCs w:val="22"/>
            </w:rPr>
          </w:pPr>
          <w:hyperlink w:anchor="_Toc38560537" w:history="1">
            <w:r w:rsidR="00D131FB" w:rsidRPr="00D131FB">
              <w:rPr>
                <w:rStyle w:val="Hyperlink"/>
                <w:rFonts w:ascii="DIN Next LT Arabic" w:hAnsi="DIN Next LT Arabic" w:cs="DIN Next LT Arabic"/>
                <w:i w:val="0"/>
                <w:iCs w:val="0"/>
                <w:rtl/>
              </w:rPr>
              <w:t>57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4F5B24A0" w14:textId="50CAEB72" w:rsidR="00D131FB" w:rsidRPr="00D131FB" w:rsidRDefault="00000000" w:rsidP="00D131FB">
          <w:pPr>
            <w:pStyle w:val="TOC3"/>
            <w:tabs>
              <w:tab w:val="left" w:pos="3355"/>
            </w:tabs>
            <w:rPr>
              <w:rFonts w:ascii="DIN Next LT Arabic" w:hAnsi="DIN Next LT Arabic" w:cs="DIN Next LT Arabic"/>
              <w:i w:val="0"/>
              <w:iCs w:val="0"/>
              <w:sz w:val="22"/>
              <w:szCs w:val="22"/>
            </w:rPr>
          </w:pPr>
          <w:hyperlink w:anchor="_Toc38560538" w:history="1">
            <w:r w:rsidR="00D131FB" w:rsidRPr="00D131FB">
              <w:rPr>
                <w:rStyle w:val="Hyperlink"/>
                <w:rFonts w:ascii="DIN Next LT Arabic" w:hAnsi="DIN Next LT Arabic" w:cs="DIN Next LT Arabic"/>
                <w:i w:val="0"/>
                <w:iCs w:val="0"/>
                <w:rtl/>
              </w:rPr>
              <w:t>58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مصادرة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7698DAC6" w14:textId="7A0E279C" w:rsidR="00D131FB" w:rsidRPr="00D131FB" w:rsidRDefault="00000000" w:rsidP="00D131FB">
          <w:pPr>
            <w:pStyle w:val="TOC1"/>
            <w:bidi/>
            <w:rPr>
              <w:rFonts w:ascii="DIN Next LT Arabic" w:hAnsi="DIN Next LT Arabic" w:cs="DIN Next LT Arabic"/>
              <w:b w:val="0"/>
              <w:bCs w:val="0"/>
              <w:caps w:val="0"/>
              <w:sz w:val="22"/>
              <w:szCs w:val="22"/>
            </w:rPr>
          </w:pPr>
          <w:hyperlink w:anchor="_Toc38560539" w:history="1">
            <w:r w:rsidR="00D131FB" w:rsidRPr="00D131FB">
              <w:rPr>
                <w:rStyle w:val="Hyperlink"/>
                <w:rFonts w:ascii="DIN Next LT Arabic" w:hAnsi="DIN Next LT Arabic" w:cs="DIN Next LT Arabic"/>
                <w:rtl/>
              </w:rPr>
              <w:t>القسم السابع: إنهاء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38</w:t>
            </w:r>
            <w:r w:rsidR="00D131FB" w:rsidRPr="00D131FB">
              <w:rPr>
                <w:rStyle w:val="Hyperlink"/>
                <w:rFonts w:ascii="DIN Next LT Arabic" w:hAnsi="DIN Next LT Arabic" w:cs="DIN Next LT Arabic"/>
                <w:rtl/>
              </w:rPr>
              <w:fldChar w:fldCharType="end"/>
            </w:r>
          </w:hyperlink>
        </w:p>
        <w:p w14:paraId="610DD729" w14:textId="3E19E74C" w:rsidR="00D131FB" w:rsidRPr="00D131FB" w:rsidRDefault="00000000" w:rsidP="00D131FB">
          <w:pPr>
            <w:pStyle w:val="TOC3"/>
            <w:tabs>
              <w:tab w:val="left" w:pos="4450"/>
            </w:tabs>
            <w:rPr>
              <w:rFonts w:ascii="DIN Next LT Arabic" w:hAnsi="DIN Next LT Arabic" w:cs="DIN Next LT Arabic"/>
              <w:i w:val="0"/>
              <w:iCs w:val="0"/>
              <w:sz w:val="22"/>
              <w:szCs w:val="22"/>
            </w:rPr>
          </w:pPr>
          <w:hyperlink w:anchor="_Toc38560540" w:history="1">
            <w:r w:rsidR="00D131FB" w:rsidRPr="00D131FB">
              <w:rPr>
                <w:rStyle w:val="Hyperlink"/>
                <w:rFonts w:ascii="DIN Next LT Arabic" w:hAnsi="DIN Next LT Arabic" w:cs="DIN Next LT Arabic"/>
                <w:i w:val="0"/>
                <w:iCs w:val="0"/>
                <w:rtl/>
              </w:rPr>
              <w:t>59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من قِبَل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6B043C33" w14:textId="43CAD8C1" w:rsidR="00D131FB" w:rsidRPr="00D131FB" w:rsidRDefault="00000000" w:rsidP="00D131FB">
          <w:pPr>
            <w:pStyle w:val="TOC3"/>
            <w:tabs>
              <w:tab w:val="left" w:pos="3028"/>
            </w:tabs>
            <w:rPr>
              <w:rFonts w:ascii="DIN Next LT Arabic" w:hAnsi="DIN Next LT Arabic" w:cs="DIN Next LT Arabic"/>
              <w:i w:val="0"/>
              <w:iCs w:val="0"/>
              <w:sz w:val="22"/>
              <w:szCs w:val="22"/>
            </w:rPr>
          </w:pPr>
          <w:hyperlink w:anchor="_Toc38560541" w:history="1">
            <w:r w:rsidR="00D131FB" w:rsidRPr="00D131FB">
              <w:rPr>
                <w:rStyle w:val="Hyperlink"/>
                <w:rFonts w:ascii="DIN Next LT Arabic" w:hAnsi="DIN Next LT Arabic" w:cs="DIN Next LT Arabic"/>
                <w:i w:val="0"/>
                <w:iCs w:val="0"/>
                <w:rtl/>
              </w:rPr>
              <w:t>60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بالاتفاق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1C86577B" w14:textId="52266D7E" w:rsidR="00D131FB" w:rsidRPr="00D131FB" w:rsidRDefault="00000000" w:rsidP="00D131FB">
          <w:pPr>
            <w:pStyle w:val="TOC3"/>
            <w:tabs>
              <w:tab w:val="left" w:pos="4237"/>
            </w:tabs>
            <w:rPr>
              <w:rFonts w:ascii="DIN Next LT Arabic" w:hAnsi="DIN Next LT Arabic" w:cs="DIN Next LT Arabic"/>
              <w:i w:val="0"/>
              <w:iCs w:val="0"/>
              <w:sz w:val="22"/>
              <w:szCs w:val="22"/>
            </w:rPr>
          </w:pPr>
          <w:hyperlink w:anchor="_Toc38560542" w:history="1">
            <w:r w:rsidR="00D131FB" w:rsidRPr="00D131FB">
              <w:rPr>
                <w:rStyle w:val="Hyperlink"/>
                <w:rFonts w:ascii="DIN Next LT Arabic" w:hAnsi="DIN Next LT Arabic" w:cs="DIN Next LT Arabic"/>
                <w:i w:val="0"/>
                <w:iCs w:val="0"/>
                <w:rtl/>
              </w:rPr>
              <w:t>61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التزامات المتعاقد عند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68D6D356" w14:textId="5FB27E71" w:rsidR="00D131FB" w:rsidRPr="00D131FB" w:rsidRDefault="00000000" w:rsidP="00D131FB">
          <w:pPr>
            <w:pStyle w:val="TOC3"/>
            <w:tabs>
              <w:tab w:val="left" w:pos="2839"/>
            </w:tabs>
            <w:rPr>
              <w:rFonts w:ascii="DIN Next LT Arabic" w:hAnsi="DIN Next LT Arabic" w:cs="DIN Next LT Arabic"/>
              <w:i w:val="0"/>
              <w:iCs w:val="0"/>
              <w:sz w:val="22"/>
              <w:szCs w:val="22"/>
            </w:rPr>
          </w:pPr>
          <w:hyperlink w:anchor="_Toc38560543" w:history="1">
            <w:r w:rsidR="00D131FB" w:rsidRPr="00D131FB">
              <w:rPr>
                <w:rStyle w:val="Hyperlink"/>
                <w:rFonts w:ascii="DIN Next LT Arabic" w:hAnsi="DIN Next LT Arabic" w:cs="DIN Next LT Arabic"/>
                <w:i w:val="0"/>
                <w:iCs w:val="0"/>
                <w:rtl/>
              </w:rPr>
              <w:t>62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محاسبة المتعاقد</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في حالات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1476794A" w14:textId="51C0DA1D" w:rsidR="00D131FB" w:rsidRPr="00D131FB" w:rsidRDefault="00000000" w:rsidP="00D131FB">
          <w:pPr>
            <w:pStyle w:val="TOC1"/>
            <w:bidi/>
            <w:rPr>
              <w:rFonts w:ascii="DIN Next LT Arabic" w:hAnsi="DIN Next LT Arabic" w:cs="DIN Next LT Arabic"/>
              <w:b w:val="0"/>
              <w:bCs w:val="0"/>
              <w:caps w:val="0"/>
              <w:sz w:val="22"/>
              <w:szCs w:val="22"/>
            </w:rPr>
          </w:pPr>
          <w:hyperlink w:anchor="_Toc38560544" w:history="1">
            <w:r w:rsidR="00D131FB" w:rsidRPr="00D131FB">
              <w:rPr>
                <w:rStyle w:val="Hyperlink"/>
                <w:rFonts w:ascii="DIN Next LT Arabic" w:hAnsi="DIN Next LT Arabic" w:cs="DIN Next LT Arabic"/>
                <w:rtl/>
              </w:rPr>
              <w:t>الشروط المالية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_Toc38560544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40</w:t>
            </w:r>
            <w:r w:rsidR="00D131FB" w:rsidRPr="00D131FB">
              <w:rPr>
                <w:rStyle w:val="Hyperlink"/>
                <w:rFonts w:ascii="DIN Next LT Arabic" w:hAnsi="DIN Next LT Arabic" w:cs="DIN Next LT Arabic"/>
                <w:rtl/>
              </w:rPr>
              <w:fldChar w:fldCharType="end"/>
            </w:r>
          </w:hyperlink>
        </w:p>
        <w:p w14:paraId="2017C6B4" w14:textId="3603BE76" w:rsidR="00D131FB" w:rsidRPr="00D131FB" w:rsidRDefault="00000000" w:rsidP="00D131FB">
          <w:pPr>
            <w:pStyle w:val="TOC3"/>
            <w:tabs>
              <w:tab w:val="left" w:pos="2742"/>
            </w:tabs>
            <w:rPr>
              <w:rFonts w:ascii="DIN Next LT Arabic" w:hAnsi="DIN Next LT Arabic" w:cs="DIN Next LT Arabic"/>
              <w:i w:val="0"/>
              <w:iCs w:val="0"/>
              <w:sz w:val="22"/>
              <w:szCs w:val="22"/>
            </w:rPr>
          </w:pPr>
          <w:hyperlink w:anchor="_Toc38560545"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الدفعة المقدمة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4B2EB16B" w14:textId="6966A14A" w:rsidR="00D131FB" w:rsidRPr="00D131FB" w:rsidRDefault="00000000" w:rsidP="00D131FB">
          <w:pPr>
            <w:pStyle w:val="TOC3"/>
            <w:tabs>
              <w:tab w:val="left" w:pos="3099"/>
            </w:tabs>
            <w:rPr>
              <w:rFonts w:ascii="DIN Next LT Arabic" w:hAnsi="DIN Next LT Arabic" w:cs="DIN Next LT Arabic"/>
              <w:i w:val="0"/>
              <w:iCs w:val="0"/>
              <w:sz w:val="22"/>
              <w:szCs w:val="22"/>
            </w:rPr>
          </w:pPr>
          <w:hyperlink w:anchor="_Toc38560546"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صرف المقابل المالي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59594164" w14:textId="28A3C495" w:rsidR="00D131FB" w:rsidRPr="00D131FB" w:rsidRDefault="00000000" w:rsidP="00D131FB">
          <w:pPr>
            <w:pStyle w:val="TOC3"/>
            <w:tabs>
              <w:tab w:val="left" w:pos="2948"/>
            </w:tabs>
            <w:rPr>
              <w:rFonts w:ascii="DIN Next LT Arabic" w:hAnsi="DIN Next LT Arabic" w:cs="DIN Next LT Arabic"/>
              <w:i w:val="0"/>
              <w:iCs w:val="0"/>
              <w:sz w:val="22"/>
              <w:szCs w:val="22"/>
            </w:rPr>
          </w:pPr>
          <w:hyperlink w:anchor="_Toc38560547"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أسعار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41</w:t>
            </w:r>
            <w:r w:rsidR="00D131FB" w:rsidRPr="00D131FB">
              <w:rPr>
                <w:rStyle w:val="Hyperlink"/>
                <w:rFonts w:ascii="DIN Next LT Arabic" w:hAnsi="DIN Next LT Arabic" w:cs="DIN Next LT Arabic"/>
                <w:i w:val="0"/>
                <w:iCs w:val="0"/>
                <w:rtl/>
              </w:rPr>
              <w:fldChar w:fldCharType="end"/>
            </w:r>
          </w:hyperlink>
        </w:p>
        <w:p w14:paraId="502E8C44" w14:textId="3BE4B949" w:rsidR="00D131FB" w:rsidRPr="00D131FB" w:rsidRDefault="00000000" w:rsidP="00D131FB">
          <w:pPr>
            <w:pStyle w:val="TOC3"/>
            <w:tabs>
              <w:tab w:val="left" w:pos="2061"/>
            </w:tabs>
            <w:rPr>
              <w:rFonts w:ascii="DIN Next LT Arabic" w:hAnsi="DIN Next LT Arabic" w:cs="DIN Next LT Arabic"/>
              <w:i w:val="0"/>
              <w:iCs w:val="0"/>
              <w:sz w:val="22"/>
              <w:szCs w:val="22"/>
            </w:rPr>
          </w:pPr>
          <w:hyperlink w:anchor="_Toc38560548"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4C7FEF9" w14:textId="618CA4A2" w:rsidR="00D131FB" w:rsidRPr="00D131FB" w:rsidRDefault="00000000" w:rsidP="00D131FB">
          <w:pPr>
            <w:pStyle w:val="TOC3"/>
            <w:tabs>
              <w:tab w:val="left" w:pos="2775"/>
            </w:tabs>
            <w:rPr>
              <w:rFonts w:ascii="DIN Next LT Arabic" w:hAnsi="DIN Next LT Arabic" w:cs="DIN Next LT Arabic"/>
              <w:i w:val="0"/>
              <w:iCs w:val="0"/>
              <w:sz w:val="22"/>
              <w:szCs w:val="22"/>
            </w:rPr>
          </w:pPr>
          <w:hyperlink w:anchor="_Toc38560549" w:history="1">
            <w:r w:rsidR="00D131FB" w:rsidRPr="00D131FB">
              <w:rPr>
                <w:rStyle w:val="Hyperlink"/>
                <w:rFonts w:ascii="DIN Next LT Arabic" w:hAnsi="DIN Next LT Arabic" w:cs="DIN Next LT Arabic"/>
                <w:b/>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[التقصير]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78D4A02" w14:textId="42E4BBF9" w:rsidR="00D131FB" w:rsidRPr="00D131FB" w:rsidRDefault="00000000" w:rsidP="00D131FB">
          <w:pPr>
            <w:pStyle w:val="TOC3"/>
            <w:tabs>
              <w:tab w:val="left" w:pos="5914"/>
            </w:tabs>
            <w:rPr>
              <w:rFonts w:ascii="DIN Next LT Arabic" w:hAnsi="DIN Next LT Arabic" w:cs="DIN Next LT Arabic"/>
              <w:i w:val="0"/>
              <w:iCs w:val="0"/>
              <w:sz w:val="22"/>
              <w:szCs w:val="22"/>
            </w:rPr>
          </w:pPr>
          <w:hyperlink w:anchor="_Toc38560550" w:history="1">
            <w:r w:rsidR="00D131FB" w:rsidRPr="00D131FB">
              <w:rPr>
                <w:rStyle w:val="Hyperlink"/>
                <w:rFonts w:ascii="DIN Next LT Arabic" w:hAnsi="DIN Next LT Arabic" w:cs="DIN Next LT Arabic"/>
                <w:b/>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مخالفة أحكام لائحة تفضيل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25D075D" w14:textId="5727CACC" w:rsidR="00D131FB" w:rsidRPr="00D131FB" w:rsidRDefault="00000000" w:rsidP="00D131FB">
          <w:pPr>
            <w:pStyle w:val="TOC3"/>
            <w:tabs>
              <w:tab w:val="left" w:pos="2739"/>
            </w:tabs>
            <w:rPr>
              <w:rFonts w:ascii="DIN Next LT Arabic" w:hAnsi="DIN Next LT Arabic" w:cs="DIN Next LT Arabic"/>
              <w:i w:val="0"/>
              <w:iCs w:val="0"/>
              <w:sz w:val="22"/>
              <w:szCs w:val="22"/>
            </w:rPr>
          </w:pPr>
          <w:hyperlink w:anchor="_Toc38560551" w:history="1">
            <w:r w:rsidR="00D131FB" w:rsidRPr="00D131FB">
              <w:rPr>
                <w:rStyle w:val="Hyperlink"/>
                <w:rFonts w:ascii="DIN Next LT Arabic" w:hAnsi="DIN Next LT Arabic" w:cs="DIN Next LT Arabic"/>
                <w:b/>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إجمالي 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5F0766A" w14:textId="729FD945" w:rsidR="00D131FB" w:rsidRPr="00D131FB" w:rsidRDefault="00000000" w:rsidP="00D131FB">
          <w:pPr>
            <w:pStyle w:val="TOC3"/>
            <w:tabs>
              <w:tab w:val="left" w:pos="2472"/>
            </w:tabs>
            <w:rPr>
              <w:rFonts w:ascii="DIN Next LT Arabic" w:hAnsi="DIN Next LT Arabic" w:cs="DIN Next LT Arabic"/>
              <w:i w:val="0"/>
              <w:iCs w:val="0"/>
              <w:sz w:val="22"/>
              <w:szCs w:val="22"/>
            </w:rPr>
          </w:pPr>
          <w:hyperlink w:anchor="_Toc38560552"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المستخلصات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24FBB59F" w14:textId="533224D0" w:rsidR="00D131FB" w:rsidRPr="00D131FB" w:rsidRDefault="00000000" w:rsidP="00D131FB">
          <w:pPr>
            <w:pStyle w:val="TOC3"/>
            <w:tabs>
              <w:tab w:val="left" w:pos="2547"/>
            </w:tabs>
            <w:rPr>
              <w:rFonts w:ascii="DIN Next LT Arabic" w:hAnsi="DIN Next LT Arabic" w:cs="DIN Next LT Arabic"/>
              <w:i w:val="0"/>
              <w:iCs w:val="0"/>
              <w:sz w:val="22"/>
              <w:szCs w:val="22"/>
            </w:rPr>
          </w:pPr>
          <w:hyperlink w:anchor="_Toc3856055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إقرار المخالصة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67736B01" w14:textId="36C74AB6" w:rsidR="00D131FB" w:rsidRPr="00D131FB" w:rsidRDefault="00000000" w:rsidP="00D131FB">
          <w:pPr>
            <w:pStyle w:val="TOC3"/>
            <w:tabs>
              <w:tab w:val="left" w:pos="2586"/>
            </w:tabs>
            <w:rPr>
              <w:rFonts w:ascii="DIN Next LT Arabic" w:hAnsi="DIN Next LT Arabic" w:cs="DIN Next LT Arabic"/>
              <w:i w:val="0"/>
              <w:iCs w:val="0"/>
              <w:sz w:val="22"/>
              <w:szCs w:val="22"/>
            </w:rPr>
          </w:pPr>
          <w:hyperlink w:anchor="_Toc3856055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جدول الكميات</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والأسعار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51DCE1D3" w14:textId="44CDC475" w:rsidR="00D131FB" w:rsidRPr="00D131FB" w:rsidRDefault="00000000" w:rsidP="00D131FB">
          <w:pPr>
            <w:pStyle w:val="TOC1"/>
            <w:bidi/>
            <w:rPr>
              <w:rFonts w:ascii="DIN Next LT Arabic" w:hAnsi="DIN Next LT Arabic" w:cs="DIN Next LT Arabic"/>
              <w:b w:val="0"/>
              <w:bCs w:val="0"/>
              <w:caps w:val="0"/>
              <w:sz w:val="22"/>
              <w:szCs w:val="22"/>
            </w:rPr>
          </w:pPr>
          <w:hyperlink w:anchor="_Toc38560555" w:history="1">
            <w:r w:rsidR="00D131FB" w:rsidRPr="00D131FB">
              <w:rPr>
                <w:rStyle w:val="Hyperlink"/>
                <w:rFonts w:ascii="DIN Next LT Arabic" w:hAnsi="DIN Next LT Arabic" w:cs="DIN Next LT Arabic"/>
                <w:rtl/>
              </w:rPr>
              <w:t>نطاق العمل المفصل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44</w:t>
            </w:r>
            <w:r w:rsidR="00D131FB" w:rsidRPr="00D131FB">
              <w:rPr>
                <w:rStyle w:val="Hyperlink"/>
                <w:rFonts w:ascii="DIN Next LT Arabic" w:hAnsi="DIN Next LT Arabic" w:cs="DIN Next LT Arabic"/>
                <w:rtl/>
              </w:rPr>
              <w:fldChar w:fldCharType="end"/>
            </w:r>
          </w:hyperlink>
        </w:p>
        <w:p w14:paraId="21D03B0A" w14:textId="20631D21" w:rsidR="00D131FB" w:rsidRPr="00D131FB" w:rsidRDefault="00000000" w:rsidP="00D131FB">
          <w:pPr>
            <w:pStyle w:val="TOC3"/>
            <w:tabs>
              <w:tab w:val="left" w:pos="2379"/>
            </w:tabs>
            <w:rPr>
              <w:rFonts w:ascii="DIN Next LT Arabic" w:hAnsi="DIN Next LT Arabic" w:cs="DIN Next LT Arabic"/>
              <w:i w:val="0"/>
              <w:iCs w:val="0"/>
              <w:sz w:val="22"/>
              <w:szCs w:val="22"/>
            </w:rPr>
          </w:pPr>
          <w:hyperlink w:anchor="_Toc38560556"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نطاق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44</w:t>
            </w:r>
            <w:r w:rsidR="00D131FB" w:rsidRPr="00D131FB">
              <w:rPr>
                <w:rStyle w:val="Hyperlink"/>
                <w:rFonts w:ascii="DIN Next LT Arabic" w:hAnsi="DIN Next LT Arabic" w:cs="DIN Next LT Arabic"/>
                <w:i w:val="0"/>
                <w:iCs w:val="0"/>
                <w:rtl/>
              </w:rPr>
              <w:fldChar w:fldCharType="end"/>
            </w:r>
          </w:hyperlink>
        </w:p>
        <w:p w14:paraId="4C75AAE0" w14:textId="4F037D16" w:rsidR="00D131FB" w:rsidRPr="00D131FB" w:rsidRDefault="00000000" w:rsidP="00D131FB">
          <w:pPr>
            <w:pStyle w:val="TOC3"/>
            <w:tabs>
              <w:tab w:val="left" w:pos="3011"/>
            </w:tabs>
            <w:rPr>
              <w:rFonts w:ascii="DIN Next LT Arabic" w:hAnsi="DIN Next LT Arabic" w:cs="DIN Next LT Arabic"/>
              <w:i w:val="0"/>
              <w:iCs w:val="0"/>
              <w:sz w:val="22"/>
              <w:szCs w:val="22"/>
            </w:rPr>
          </w:pPr>
          <w:hyperlink w:anchor="_Toc3856055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مكان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45</w:t>
            </w:r>
            <w:r w:rsidR="00D131FB" w:rsidRPr="00D131FB">
              <w:rPr>
                <w:rStyle w:val="Hyperlink"/>
                <w:rFonts w:ascii="DIN Next LT Arabic" w:hAnsi="DIN Next LT Arabic" w:cs="DIN Next LT Arabic"/>
                <w:i w:val="0"/>
                <w:iCs w:val="0"/>
                <w:rtl/>
              </w:rPr>
              <w:fldChar w:fldCharType="end"/>
            </w:r>
          </w:hyperlink>
        </w:p>
        <w:p w14:paraId="59292EB6" w14:textId="38CA2DCE" w:rsidR="00D131FB" w:rsidRPr="00D131FB" w:rsidRDefault="00000000" w:rsidP="00D131FB">
          <w:pPr>
            <w:pStyle w:val="TOC1"/>
            <w:bidi/>
            <w:rPr>
              <w:rFonts w:ascii="DIN Next LT Arabic" w:hAnsi="DIN Next LT Arabic" w:cs="DIN Next LT Arabic"/>
              <w:b w:val="0"/>
              <w:bCs w:val="0"/>
              <w:caps w:val="0"/>
              <w:sz w:val="22"/>
              <w:szCs w:val="22"/>
            </w:rPr>
          </w:pPr>
          <w:hyperlink w:anchor="_Toc38560558" w:history="1">
            <w:r w:rsidR="00D131FB" w:rsidRPr="00D131FB">
              <w:rPr>
                <w:rStyle w:val="Hyperlink"/>
                <w:rFonts w:ascii="DIN Next LT Arabic" w:hAnsi="DIN Next LT Arabic" w:cs="DIN Next LT Arabic"/>
                <w:rtl/>
              </w:rPr>
              <w:t>المواصفات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_Toc38560558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46</w:t>
            </w:r>
            <w:r w:rsidR="00D131FB" w:rsidRPr="00D131FB">
              <w:rPr>
                <w:rStyle w:val="Hyperlink"/>
                <w:rFonts w:ascii="DIN Next LT Arabic" w:hAnsi="DIN Next LT Arabic" w:cs="DIN Next LT Arabic"/>
                <w:rtl/>
              </w:rPr>
              <w:fldChar w:fldCharType="end"/>
            </w:r>
          </w:hyperlink>
        </w:p>
        <w:p w14:paraId="1BF1E611" w14:textId="6499A828" w:rsidR="00D131FB" w:rsidRPr="00D131FB" w:rsidRDefault="00000000" w:rsidP="00D131FB">
          <w:pPr>
            <w:pStyle w:val="TOC3"/>
            <w:tabs>
              <w:tab w:val="left" w:pos="2343"/>
            </w:tabs>
            <w:rPr>
              <w:rFonts w:ascii="DIN Next LT Arabic" w:hAnsi="DIN Next LT Arabic" w:cs="DIN Next LT Arabic"/>
              <w:i w:val="0"/>
              <w:iCs w:val="0"/>
              <w:sz w:val="22"/>
              <w:szCs w:val="22"/>
            </w:rPr>
          </w:pPr>
          <w:hyperlink w:anchor="_Toc38560559"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فريق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46</w:t>
            </w:r>
            <w:r w:rsidR="00D131FB" w:rsidRPr="00D131FB">
              <w:rPr>
                <w:rStyle w:val="Hyperlink"/>
                <w:rFonts w:ascii="DIN Next LT Arabic" w:hAnsi="DIN Next LT Arabic" w:cs="DIN Next LT Arabic"/>
                <w:i w:val="0"/>
                <w:iCs w:val="0"/>
                <w:rtl/>
              </w:rPr>
              <w:fldChar w:fldCharType="end"/>
            </w:r>
          </w:hyperlink>
        </w:p>
        <w:p w14:paraId="2A13EDDF" w14:textId="03CFE141" w:rsidR="00D131FB" w:rsidRPr="00D131FB" w:rsidRDefault="00000000" w:rsidP="00D131FB">
          <w:pPr>
            <w:pStyle w:val="TOC3"/>
            <w:tabs>
              <w:tab w:val="left" w:pos="1849"/>
            </w:tabs>
            <w:rPr>
              <w:rFonts w:ascii="DIN Next LT Arabic" w:hAnsi="DIN Next LT Arabic" w:cs="DIN Next LT Arabic"/>
              <w:i w:val="0"/>
              <w:iCs w:val="0"/>
              <w:sz w:val="22"/>
              <w:szCs w:val="22"/>
            </w:rPr>
          </w:pPr>
          <w:hyperlink w:anchor="_Toc38560560"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599959BA" w14:textId="1EC1E97A" w:rsidR="00D131FB" w:rsidRPr="00D131FB" w:rsidRDefault="00000000" w:rsidP="00D131FB">
          <w:pPr>
            <w:pStyle w:val="TOC3"/>
            <w:tabs>
              <w:tab w:val="left" w:pos="2066"/>
            </w:tabs>
            <w:rPr>
              <w:rFonts w:ascii="DIN Next LT Arabic" w:hAnsi="DIN Next LT Arabic" w:cs="DIN Next LT Arabic"/>
              <w:i w:val="0"/>
              <w:iCs w:val="0"/>
              <w:sz w:val="22"/>
              <w:szCs w:val="22"/>
            </w:rPr>
          </w:pPr>
          <w:hyperlink w:anchor="_Toc38560561"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المعدات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6B142CFA" w14:textId="36523401"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562"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طريقة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000E6F0E" w14:textId="7F0FF852" w:rsidR="00D131FB" w:rsidRPr="00D131FB" w:rsidRDefault="00000000" w:rsidP="00D131FB">
          <w:pPr>
            <w:pStyle w:val="TOC3"/>
            <w:tabs>
              <w:tab w:val="left" w:pos="2932"/>
            </w:tabs>
            <w:rPr>
              <w:rFonts w:ascii="DIN Next LT Arabic" w:hAnsi="DIN Next LT Arabic" w:cs="DIN Next LT Arabic"/>
              <w:i w:val="0"/>
              <w:iCs w:val="0"/>
              <w:sz w:val="22"/>
              <w:szCs w:val="22"/>
            </w:rPr>
          </w:pPr>
          <w:hyperlink w:anchor="_Toc38560563"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44C725DB" w14:textId="46988486" w:rsidR="00D131FB" w:rsidRPr="00D131FB" w:rsidRDefault="00000000" w:rsidP="00D131FB">
          <w:pPr>
            <w:pStyle w:val="TOC3"/>
            <w:tabs>
              <w:tab w:val="left" w:pos="2947"/>
            </w:tabs>
            <w:rPr>
              <w:rFonts w:ascii="DIN Next LT Arabic" w:hAnsi="DIN Next LT Arabic" w:cs="DIN Next LT Arabic"/>
              <w:i w:val="0"/>
              <w:iCs w:val="0"/>
              <w:sz w:val="22"/>
              <w:szCs w:val="22"/>
            </w:rPr>
          </w:pPr>
          <w:hyperlink w:anchor="_Toc38560564"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49</w:t>
            </w:r>
            <w:r w:rsidR="00D131FB" w:rsidRPr="00D131FB">
              <w:rPr>
                <w:rStyle w:val="Hyperlink"/>
                <w:rFonts w:ascii="DIN Next LT Arabic" w:hAnsi="DIN Next LT Arabic" w:cs="DIN Next LT Arabic"/>
                <w:i w:val="0"/>
                <w:iCs w:val="0"/>
                <w:rtl/>
              </w:rPr>
              <w:fldChar w:fldCharType="end"/>
            </w:r>
          </w:hyperlink>
        </w:p>
        <w:p w14:paraId="27041E20" w14:textId="5E7924A6" w:rsidR="00D131FB" w:rsidRPr="00D131FB" w:rsidRDefault="00000000" w:rsidP="00D131FB">
          <w:pPr>
            <w:pStyle w:val="TOC1"/>
            <w:bidi/>
            <w:rPr>
              <w:rFonts w:ascii="DIN Next LT Arabic" w:hAnsi="DIN Next LT Arabic" w:cs="DIN Next LT Arabic"/>
              <w:b w:val="0"/>
              <w:bCs w:val="0"/>
              <w:caps w:val="0"/>
              <w:sz w:val="22"/>
              <w:szCs w:val="22"/>
            </w:rPr>
          </w:pPr>
          <w:hyperlink w:anchor="_Toc38560565" w:history="1">
            <w:r w:rsidR="00D131FB" w:rsidRPr="00D131FB">
              <w:rPr>
                <w:rStyle w:val="Hyperlink"/>
                <w:rFonts w:ascii="DIN Next LT Arabic" w:hAnsi="DIN Next LT Arabic" w:cs="DIN Next LT Arabic"/>
                <w:rtl/>
              </w:rPr>
              <w:t>متطلبات المحتوى المحلي</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50</w:t>
            </w:r>
            <w:r w:rsidR="00D131FB" w:rsidRPr="00D131FB">
              <w:rPr>
                <w:rStyle w:val="Hyperlink"/>
                <w:rFonts w:ascii="DIN Next LT Arabic" w:hAnsi="DIN Next LT Arabic" w:cs="DIN Next LT Arabic"/>
                <w:rtl/>
              </w:rPr>
              <w:fldChar w:fldCharType="end"/>
            </w:r>
          </w:hyperlink>
        </w:p>
        <w:p w14:paraId="64047163" w14:textId="0B9841A8" w:rsidR="00D131FB" w:rsidRPr="00D131FB" w:rsidRDefault="00000000" w:rsidP="00D131FB">
          <w:pPr>
            <w:pStyle w:val="TOC3"/>
            <w:tabs>
              <w:tab w:val="left" w:pos="2819"/>
            </w:tabs>
            <w:rPr>
              <w:rFonts w:ascii="DIN Next LT Arabic" w:hAnsi="DIN Next LT Arabic" w:cs="DIN Next LT Arabic"/>
              <w:i w:val="0"/>
              <w:iCs w:val="0"/>
              <w:sz w:val="22"/>
              <w:szCs w:val="22"/>
            </w:rPr>
          </w:pPr>
          <w:hyperlink w:anchor="_Toc3856056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القائمة الإلزامية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197ED2E9" w14:textId="1B7675B3" w:rsidR="00D131FB" w:rsidRPr="00D131FB" w:rsidRDefault="00000000" w:rsidP="00D131FB">
          <w:pPr>
            <w:pStyle w:val="TOC3"/>
            <w:tabs>
              <w:tab w:val="left" w:pos="3279"/>
            </w:tabs>
            <w:rPr>
              <w:rFonts w:ascii="DIN Next LT Arabic" w:hAnsi="DIN Next LT Arabic" w:cs="DIN Next LT Arabic"/>
              <w:i w:val="0"/>
              <w:iCs w:val="0"/>
              <w:sz w:val="22"/>
              <w:szCs w:val="22"/>
            </w:rPr>
          </w:pPr>
          <w:hyperlink w:anchor="_Toc3856056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316DF65C" w14:textId="27272180" w:rsidR="00D131FB" w:rsidRPr="00D131FB" w:rsidRDefault="00000000" w:rsidP="00D131FB">
          <w:pPr>
            <w:pStyle w:val="TOC3"/>
            <w:tabs>
              <w:tab w:val="left" w:pos="3312"/>
            </w:tabs>
            <w:rPr>
              <w:rFonts w:ascii="DIN Next LT Arabic" w:hAnsi="DIN Next LT Arabic" w:cs="DIN Next LT Arabic"/>
              <w:i w:val="0"/>
              <w:iCs w:val="0"/>
              <w:sz w:val="22"/>
              <w:szCs w:val="22"/>
            </w:rPr>
          </w:pPr>
          <w:hyperlink w:anchor="_Toc3856056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حصة المنتجات الوطنية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6290E65C" w14:textId="751A0243" w:rsidR="00D131FB" w:rsidRPr="00D131FB" w:rsidRDefault="00000000" w:rsidP="00D131FB">
          <w:pPr>
            <w:pStyle w:val="TOC1"/>
            <w:bidi/>
            <w:rPr>
              <w:rFonts w:ascii="DIN Next LT Arabic" w:hAnsi="DIN Next LT Arabic" w:cs="DIN Next LT Arabic"/>
              <w:b w:val="0"/>
              <w:bCs w:val="0"/>
              <w:caps w:val="0"/>
              <w:sz w:val="22"/>
              <w:szCs w:val="22"/>
            </w:rPr>
          </w:pPr>
          <w:hyperlink w:anchor="_Toc38560569" w:history="1">
            <w:r w:rsidR="00D131FB" w:rsidRPr="00D131FB">
              <w:rPr>
                <w:rStyle w:val="Hyperlink"/>
                <w:rFonts w:ascii="DIN Next LT Arabic" w:hAnsi="DIN Next LT Arabic" w:cs="DIN Next LT Arabic"/>
                <w:rtl/>
              </w:rPr>
              <w:t>الشروط المفصلة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51</w:t>
            </w:r>
            <w:r w:rsidR="00D131FB" w:rsidRPr="00D131FB">
              <w:rPr>
                <w:rStyle w:val="Hyperlink"/>
                <w:rFonts w:ascii="DIN Next LT Arabic" w:hAnsi="DIN Next LT Arabic" w:cs="DIN Next LT Arabic"/>
                <w:rtl/>
              </w:rPr>
              <w:fldChar w:fldCharType="end"/>
            </w:r>
          </w:hyperlink>
        </w:p>
        <w:p w14:paraId="6BE24770" w14:textId="7C920BE7" w:rsidR="00D131FB" w:rsidRPr="00D131FB" w:rsidRDefault="00000000" w:rsidP="00D131FB">
          <w:pPr>
            <w:pStyle w:val="TOC3"/>
            <w:tabs>
              <w:tab w:val="left" w:pos="2748"/>
            </w:tabs>
            <w:rPr>
              <w:rFonts w:ascii="DIN Next LT Arabic" w:hAnsi="DIN Next LT Arabic" w:cs="DIN Next LT Arabic"/>
              <w:i w:val="0"/>
              <w:iCs w:val="0"/>
              <w:sz w:val="22"/>
              <w:szCs w:val="22"/>
            </w:rPr>
          </w:pPr>
          <w:hyperlink w:anchor="_Toc38560570"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متطلبات 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62DB82BB" w14:textId="5F45DD6B" w:rsidR="00D131FB" w:rsidRPr="00D131FB" w:rsidRDefault="00000000" w:rsidP="00D131FB">
          <w:pPr>
            <w:pStyle w:val="TOC3"/>
            <w:tabs>
              <w:tab w:val="left" w:pos="2519"/>
            </w:tabs>
            <w:rPr>
              <w:rFonts w:ascii="DIN Next LT Arabic" w:hAnsi="DIN Next LT Arabic" w:cs="DIN Next LT Arabic"/>
              <w:i w:val="0"/>
              <w:iCs w:val="0"/>
              <w:sz w:val="22"/>
              <w:szCs w:val="22"/>
            </w:rPr>
          </w:pPr>
          <w:hyperlink w:anchor="_Toc38560571"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ساعات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1A332145" w14:textId="0806DF50" w:rsidR="00D131FB" w:rsidRPr="00D131FB" w:rsidRDefault="00000000" w:rsidP="00D131FB">
          <w:pPr>
            <w:pStyle w:val="TOC3"/>
            <w:tabs>
              <w:tab w:val="left" w:pos="2931"/>
            </w:tabs>
            <w:rPr>
              <w:rFonts w:ascii="DIN Next LT Arabic" w:hAnsi="DIN Next LT Arabic" w:cs="DIN Next LT Arabic"/>
              <w:i w:val="0"/>
              <w:iCs w:val="0"/>
              <w:sz w:val="22"/>
              <w:szCs w:val="22"/>
            </w:rPr>
          </w:pPr>
          <w:hyperlink w:anchor="_Toc38560572"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المتابعة والإشراف</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369005AB" w14:textId="5DB4AD24" w:rsidR="00D131FB" w:rsidRPr="00D131FB" w:rsidRDefault="00000000" w:rsidP="00D131FB">
          <w:pPr>
            <w:pStyle w:val="TOC3"/>
            <w:tabs>
              <w:tab w:val="left" w:pos="3528"/>
            </w:tabs>
            <w:rPr>
              <w:rFonts w:ascii="DIN Next LT Arabic" w:hAnsi="DIN Next LT Arabic" w:cs="DIN Next LT Arabic"/>
              <w:i w:val="0"/>
              <w:iCs w:val="0"/>
              <w:sz w:val="22"/>
              <w:szCs w:val="22"/>
            </w:rPr>
          </w:pPr>
          <w:hyperlink w:anchor="_Toc38560573"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فحص العمل قبل تغطيته</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4E365467" w14:textId="310C335C" w:rsidR="00D131FB" w:rsidRPr="00D131FB" w:rsidRDefault="00000000" w:rsidP="00D131FB">
          <w:pPr>
            <w:pStyle w:val="TOC3"/>
            <w:tabs>
              <w:tab w:val="left" w:pos="2808"/>
            </w:tabs>
            <w:rPr>
              <w:rFonts w:ascii="DIN Next LT Arabic" w:hAnsi="DIN Next LT Arabic" w:cs="DIN Next LT Arabic"/>
              <w:i w:val="0"/>
              <w:iCs w:val="0"/>
              <w:sz w:val="22"/>
              <w:szCs w:val="22"/>
            </w:rPr>
          </w:pPr>
          <w:hyperlink w:anchor="_Toc38560574"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حفظ المخططات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1550C0BF" w14:textId="79F49537" w:rsidR="00D131FB" w:rsidRPr="00D131FB" w:rsidRDefault="00000000" w:rsidP="00D131FB">
          <w:pPr>
            <w:pStyle w:val="TOC3"/>
            <w:tabs>
              <w:tab w:val="left" w:pos="3701"/>
            </w:tabs>
            <w:rPr>
              <w:rFonts w:ascii="DIN Next LT Arabic" w:hAnsi="DIN Next LT Arabic" w:cs="DIN Next LT Arabic"/>
              <w:i w:val="0"/>
              <w:iCs w:val="0"/>
              <w:sz w:val="22"/>
              <w:szCs w:val="22"/>
            </w:rPr>
          </w:pPr>
          <w:hyperlink w:anchor="_Toc38560575"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تدريب وتوظيف السعوديين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55FF243F" w14:textId="1537B4C6" w:rsidR="00D131FB" w:rsidRPr="00D131FB" w:rsidRDefault="00000000" w:rsidP="00D131FB">
          <w:pPr>
            <w:pStyle w:val="TOC3"/>
            <w:tabs>
              <w:tab w:val="left" w:pos="2863"/>
            </w:tabs>
            <w:rPr>
              <w:rFonts w:ascii="DIN Next LT Arabic" w:hAnsi="DIN Next LT Arabic" w:cs="DIN Next LT Arabic"/>
              <w:i w:val="0"/>
              <w:iCs w:val="0"/>
              <w:sz w:val="22"/>
              <w:szCs w:val="22"/>
            </w:rPr>
          </w:pPr>
          <w:hyperlink w:anchor="_Toc38560576"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تقارير تقدّم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53</w:t>
            </w:r>
            <w:r w:rsidR="00D131FB" w:rsidRPr="00D131FB">
              <w:rPr>
                <w:rStyle w:val="Hyperlink"/>
                <w:rFonts w:ascii="DIN Next LT Arabic" w:hAnsi="DIN Next LT Arabic" w:cs="DIN Next LT Arabic"/>
                <w:i w:val="0"/>
                <w:iCs w:val="0"/>
                <w:rtl/>
              </w:rPr>
              <w:fldChar w:fldCharType="end"/>
            </w:r>
          </w:hyperlink>
        </w:p>
        <w:p w14:paraId="381E5BF4" w14:textId="5B85788F" w:rsidR="00D131FB" w:rsidRPr="00D131FB" w:rsidRDefault="00000000" w:rsidP="00D131FB">
          <w:pPr>
            <w:pStyle w:val="TOC1"/>
            <w:bidi/>
            <w:rPr>
              <w:rFonts w:ascii="DIN Next LT Arabic" w:hAnsi="DIN Next LT Arabic" w:cs="DIN Next LT Arabic"/>
              <w:b w:val="0"/>
              <w:bCs w:val="0"/>
              <w:caps w:val="0"/>
              <w:sz w:val="22"/>
              <w:szCs w:val="22"/>
            </w:rPr>
          </w:pPr>
          <w:hyperlink w:anchor="_Toc38560577" w:history="1">
            <w:r w:rsidR="00D131FB" w:rsidRPr="00D131FB">
              <w:rPr>
                <w:rStyle w:val="Hyperlink"/>
                <w:rFonts w:ascii="DIN Next LT Arabic" w:hAnsi="DIN Next LT Arabic" w:cs="DIN Next LT Arabic"/>
                <w:rtl/>
              </w:rPr>
              <w:t>الملحقات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_Toc38560577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54</w:t>
            </w:r>
            <w:r w:rsidR="00D131FB" w:rsidRPr="00D131FB">
              <w:rPr>
                <w:rStyle w:val="Hyperlink"/>
                <w:rFonts w:ascii="DIN Next LT Arabic" w:hAnsi="DIN Next LT Arabic" w:cs="DIN Next LT Arabic"/>
                <w:rtl/>
              </w:rPr>
              <w:fldChar w:fldCharType="end"/>
            </w:r>
          </w:hyperlink>
        </w:p>
        <w:p w14:paraId="7FBA7C06" w14:textId="7D80180A"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8"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(1):</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3034F0F6" w14:textId="1811CFE0"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9"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(2):</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A0CCDBA" w14:textId="58B43768"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0"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(3):</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583D59E5" w14:textId="6835659F"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1"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(4):</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44AE93D0" w14:textId="046AEB8C"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2"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(5):</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869626F" w14:textId="349B16E5"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(6):</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DF22E49" w14:textId="31D17260"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(7):</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0EB1D0CC" w14:textId="580824F6" w:rsidR="009160B1" w:rsidRPr="001B6F16" w:rsidRDefault="009160B1" w:rsidP="00D131FB">
          <w:pPr>
            <w:bidi/>
            <w:rPr>
              <w:rFonts w:ascii="DIN Next LT Arabic" w:hAnsi="DIN Next LT Arabic" w:cs="DIN Next LT Arabic"/>
              <w:sz w:val="24"/>
              <w:szCs w:val="24"/>
            </w:rPr>
          </w:pPr>
          <w:r w:rsidRPr="00D131FB">
            <w:rPr>
              <w:rFonts w:ascii="DIN Next LT Arabic" w:hAnsi="DIN Next LT Arabic" w:cs="DIN Next LT Arabic"/>
              <w:b/>
              <w:bCs/>
              <w:noProof/>
              <w:sz w:val="24"/>
              <w:szCs w:val="24"/>
            </w:rPr>
            <w:fldChar w:fldCharType="end"/>
          </w:r>
        </w:p>
      </w:sdtContent>
    </w:sdt>
    <w:p w14:paraId="56A3EB63" w14:textId="3CF33570" w:rsidR="009160B1" w:rsidRPr="004A05A9"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70C0"/>
          <w:sz w:val="24"/>
          <w:szCs w:val="24"/>
          <w:rtl/>
        </w:rPr>
      </w:pPr>
      <w:bookmarkStart w:id="4" w:name="_Toc38560463"/>
      <w:r w:rsidRPr="004A05A9">
        <w:rPr>
          <w:rFonts w:ascii="DIN Next LT Arabic" w:hAnsi="DIN Next LT Arabic" w:cs="DIN Next LT Arabic"/>
          <w:color w:val="0070C0"/>
          <w:sz w:val="24"/>
          <w:szCs w:val="24"/>
          <w:rtl/>
        </w:rPr>
        <w:lastRenderedPageBreak/>
        <w:t>دليل الاستخدام</w:t>
      </w:r>
      <w:bookmarkEnd w:id="4"/>
    </w:p>
    <w:p w14:paraId="5955DFC7" w14:textId="77777777" w:rsidR="006C6EF5" w:rsidRPr="004A05A9" w:rsidRDefault="006C6EF5" w:rsidP="006C6EF5">
      <w:pPr>
        <w:pStyle w:val="Heading3"/>
        <w:bidi/>
        <w:rPr>
          <w:color w:val="0070C0"/>
          <w:rtl/>
        </w:rPr>
      </w:pPr>
    </w:p>
    <w:p w14:paraId="18E12B64" w14:textId="77777777" w:rsidR="006C6EF5" w:rsidRPr="004A05A9" w:rsidRDefault="006C6EF5" w:rsidP="006C6EF5">
      <w:pPr>
        <w:bidi/>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النصوص الواردة في العقد بحسب الآتي:</w:t>
      </w:r>
    </w:p>
    <w:p w14:paraId="114A6BFE" w14:textId="77777777" w:rsidR="006C6EF5" w:rsidRPr="004A05A9" w:rsidRDefault="006C6EF5" w:rsidP="006C6EF5">
      <w:pPr>
        <w:bidi/>
        <w:rPr>
          <w:rFonts w:ascii="DIN Next LT Arabic" w:hAnsi="DIN Next LT Arabic" w:cs="DIN Next LT Arabic"/>
          <w:color w:val="0070C0"/>
          <w:sz w:val="24"/>
          <w:szCs w:val="24"/>
        </w:rPr>
      </w:pPr>
    </w:p>
    <w:p w14:paraId="6F1DA422"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الأسود: يشير إلى النصوص الثابت.</w:t>
      </w:r>
      <w:r w:rsidRPr="004A05A9">
        <w:rPr>
          <w:rFonts w:ascii="DIN Next LT Arabic" w:hAnsi="DIN Next LT Arabic" w:cs="DIN Next LT Arabic"/>
          <w:color w:val="0070C0"/>
          <w:sz w:val="24"/>
          <w:szCs w:val="24"/>
        </w:rPr>
        <w:t xml:space="preserve"> </w:t>
      </w:r>
    </w:p>
    <w:p w14:paraId="5F2E9F0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الأخضر: يشير إلى النصوص</w:t>
      </w:r>
      <w:r w:rsidRPr="004A05A9">
        <w:rPr>
          <w:rFonts w:ascii="DIN Next LT Arabic" w:hAnsi="DIN Next LT Arabic" w:cs="DIN Next LT Arabic" w:hint="cs"/>
          <w:color w:val="0070C0"/>
          <w:sz w:val="24"/>
          <w:szCs w:val="24"/>
          <w:rtl/>
        </w:rPr>
        <w:t xml:space="preserve"> المتغيرة</w:t>
      </w:r>
      <w:r w:rsidRPr="004A05A9">
        <w:rPr>
          <w:rFonts w:ascii="DIN Next LT Arabic" w:hAnsi="DIN Next LT Arabic" w:cs="DIN Next LT Arabic"/>
          <w:color w:val="0070C0"/>
          <w:sz w:val="24"/>
          <w:szCs w:val="24"/>
          <w:rtl/>
        </w:rPr>
        <w:t xml:space="preserve"> التي </w:t>
      </w:r>
      <w:r w:rsidRPr="004A05A9">
        <w:rPr>
          <w:rFonts w:ascii="DIN Next LT Arabic" w:hAnsi="DIN Next LT Arabic" w:cs="DIN Next LT Arabic" w:hint="cs"/>
          <w:color w:val="0070C0"/>
          <w:sz w:val="24"/>
          <w:szCs w:val="24"/>
          <w:rtl/>
        </w:rPr>
        <w:t>يحق</w:t>
      </w:r>
      <w:r w:rsidRPr="004A05A9">
        <w:rPr>
          <w:rFonts w:ascii="DIN Next LT Arabic" w:hAnsi="DIN Next LT Arabic" w:cs="DIN Next LT Arabic"/>
          <w:color w:val="0070C0"/>
          <w:sz w:val="24"/>
          <w:szCs w:val="24"/>
          <w:rtl/>
        </w:rPr>
        <w:t xml:space="preserve"> للجهة </w:t>
      </w:r>
      <w:r w:rsidRPr="004A05A9">
        <w:rPr>
          <w:rFonts w:ascii="DIN Next LT Arabic" w:hAnsi="DIN Next LT Arabic" w:cs="DIN Next LT Arabic" w:hint="cs"/>
          <w:color w:val="0070C0"/>
          <w:sz w:val="24"/>
          <w:szCs w:val="24"/>
          <w:rtl/>
        </w:rPr>
        <w:t xml:space="preserve">الحكومية أن تحدث تغييرات عليها في حدود أغراض بنودها وفي حدود </w:t>
      </w:r>
      <w:r w:rsidRPr="004A05A9">
        <w:rPr>
          <w:rFonts w:ascii="DIN Next LT Arabic" w:hAnsi="DIN Next LT Arabic" w:cs="DIN Next LT Arabic"/>
          <w:color w:val="0070C0"/>
          <w:sz w:val="24"/>
          <w:szCs w:val="24"/>
          <w:rtl/>
        </w:rPr>
        <w:t>متطلبات نطاق العمل</w:t>
      </w:r>
      <w:r w:rsidRPr="004A05A9">
        <w:rPr>
          <w:rFonts w:ascii="DIN Next LT Arabic" w:hAnsi="DIN Next LT Arabic" w:cs="DIN Next LT Arabic" w:hint="cs"/>
          <w:color w:val="0070C0"/>
          <w:sz w:val="24"/>
          <w:szCs w:val="24"/>
          <w:rtl/>
        </w:rPr>
        <w:t xml:space="preserve"> وطبيعة العملية أو المشروع.</w:t>
      </w:r>
    </w:p>
    <w:p w14:paraId="1A97BCB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اللون الأحمر: يشير إلى النصوص المدخلة من قبل الجهة</w:t>
      </w:r>
      <w:r w:rsidRPr="004A05A9">
        <w:rPr>
          <w:rFonts w:ascii="DIN Next LT Arabic" w:hAnsi="DIN Next LT Arabic" w:cs="DIN Next LT Arabic" w:hint="cs"/>
          <w:color w:val="0070C0"/>
          <w:sz w:val="24"/>
          <w:szCs w:val="24"/>
          <w:rtl/>
        </w:rPr>
        <w:t xml:space="preserve"> الحكومية</w:t>
      </w:r>
      <w:r w:rsidRPr="004A05A9">
        <w:rPr>
          <w:rFonts w:ascii="DIN Next LT Arabic" w:hAnsi="DIN Next LT Arabic" w:cs="DIN Next LT Arabic"/>
          <w:color w:val="0070C0"/>
          <w:sz w:val="24"/>
          <w:szCs w:val="24"/>
          <w:rtl/>
        </w:rPr>
        <w:t>، أو أمثلة</w:t>
      </w:r>
      <w:r w:rsidRPr="004A05A9">
        <w:rPr>
          <w:rFonts w:ascii="DIN Next LT Arabic" w:hAnsi="DIN Next LT Arabic" w:cs="DIN Next LT Arabic"/>
          <w:color w:val="0070C0"/>
          <w:sz w:val="24"/>
          <w:szCs w:val="24"/>
        </w:rPr>
        <w:t>.</w:t>
      </w:r>
    </w:p>
    <w:p w14:paraId="4A2F84E8"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 xml:space="preserve">اللون الأزرق: </w:t>
      </w:r>
      <w:r w:rsidRPr="004A05A9">
        <w:rPr>
          <w:rFonts w:ascii="DIN Next LT Arabic" w:hAnsi="DIN Next LT Arabic" w:cs="DIN Next LT Arabic" w:hint="cs"/>
          <w:color w:val="0070C0"/>
          <w:sz w:val="24"/>
          <w:szCs w:val="24"/>
          <w:rtl/>
        </w:rPr>
        <w:t xml:space="preserve">إرشادات وملاحظات للجهة الحكومية </w:t>
      </w:r>
      <w:r w:rsidRPr="004A05A9">
        <w:rPr>
          <w:rFonts w:ascii="DIN Next LT Arabic" w:hAnsi="DIN Next LT Arabic" w:cs="DIN Next LT Arabic"/>
          <w:color w:val="0070C0"/>
          <w:sz w:val="24"/>
          <w:szCs w:val="24"/>
          <w:rtl/>
        </w:rPr>
        <w:t xml:space="preserve">[يتم حذفها في وثيقة العقد </w:t>
      </w:r>
      <w:r w:rsidRPr="004A05A9">
        <w:rPr>
          <w:rFonts w:ascii="DIN Next LT Arabic" w:hAnsi="DIN Next LT Arabic" w:cs="DIN Next LT Arabic" w:hint="cs"/>
          <w:color w:val="0070C0"/>
          <w:sz w:val="24"/>
          <w:szCs w:val="24"/>
          <w:rtl/>
        </w:rPr>
        <w:t>التي ترافق مستندات المنافسة والوثيقة النهائية</w:t>
      </w:r>
      <w:r w:rsidRPr="004A05A9">
        <w:rPr>
          <w:rFonts w:ascii="DIN Next LT Arabic" w:hAnsi="DIN Next LT Arabic" w:cs="DIN Next LT Arabic"/>
          <w:color w:val="0070C0"/>
          <w:sz w:val="24"/>
          <w:szCs w:val="24"/>
          <w:rtl/>
        </w:rPr>
        <w:t>]</w:t>
      </w:r>
      <w:r w:rsidRPr="004A05A9">
        <w:rPr>
          <w:rFonts w:ascii="DIN Next LT Arabic" w:hAnsi="DIN Next LT Arabic" w:cs="DIN Next LT Arabic"/>
          <w:color w:val="0070C0"/>
          <w:sz w:val="24"/>
          <w:szCs w:val="24"/>
        </w:rPr>
        <w:t>.</w:t>
      </w:r>
    </w:p>
    <w:p w14:paraId="1C0A9C9D" w14:textId="77777777" w:rsidR="006C6EF5" w:rsidRPr="004A05A9" w:rsidRDefault="006C6EF5" w:rsidP="006C6EF5">
      <w:pPr>
        <w:pStyle w:val="BodyText"/>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الأقواس المربعة [ ] أو ما بينها: ينبغي على المحرر التنبه إليها وأن يراعي ما يلزمها من تعديل أو تحرير أو إضافة محتوى قبل نشر العقد.</w:t>
      </w:r>
    </w:p>
    <w:p w14:paraId="5E26EED4"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16A512E9"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55D32A98"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r w:rsidRPr="004A05A9">
        <w:rPr>
          <w:rFonts w:ascii="DIN Next LT Arabic" w:hAnsi="DIN Next LT Arabic" w:cs="DIN Next LT Arabic" w:hint="cs"/>
          <w:b/>
          <w:bCs/>
          <w:color w:val="0070C0"/>
          <w:sz w:val="24"/>
          <w:szCs w:val="24"/>
          <w:u w:val="single"/>
          <w:rtl/>
        </w:rPr>
        <w:t>ملاحظة وتنويه:</w:t>
      </w:r>
    </w:p>
    <w:p w14:paraId="2115DAAB"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p>
    <w:p w14:paraId="5E72969B" w14:textId="77777777" w:rsidR="006C6EF5" w:rsidRPr="004A05A9" w:rsidRDefault="006C6EF5" w:rsidP="006C6EF5">
      <w:pPr>
        <w:pStyle w:val="BodyText"/>
        <w:bidi/>
        <w:ind w:left="691" w:right="709"/>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تلتزم الجهة الحكومية بمراجعة عقودها من الناحية القانونية والصياغية والتأكد من مطابقتها لنماذج العقود المعتمدة، على أن يراعى في العقود غير النموذجية صياغتها بحسب طبيعتها وفقًا لنظام المنافسات والمشتريات الحكومية ولائحته التنفيذية والاسترشاد بنماذج العقود المعتمدة ومراجعتها وفقًا للفقرة (2) من المادة (الثالثة والتسعون) من اللائحة التنفيذية قبل عرضها على وزارة المالية لمراجعتها ماليًا.</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5"/>
    </w:p>
    <w:p w14:paraId="0066CA10" w14:textId="77777777" w:rsidR="00D54F79" w:rsidRPr="001B6F16" w:rsidRDefault="00D54F79" w:rsidP="00D54F79">
      <w:pPr>
        <w:bidi/>
        <w:spacing w:before="240"/>
        <w:jc w:val="both"/>
        <w:rPr>
          <w:rFonts w:ascii="DIN Next LT Arabic" w:hAnsi="DIN Next LT Arabic" w:cs="DIN Next LT Arabic"/>
          <w:sz w:val="24"/>
          <w:szCs w:val="24"/>
          <w:rtl/>
        </w:rPr>
      </w:pPr>
      <w:bookmarkStart w:id="6" w:name="_Hlk35861450"/>
      <w:bookmarkStart w:id="7" w:name="_Hlk35861420"/>
      <w:bookmarkStart w:id="8" w:name="_Toc9944858"/>
      <w:bookmarkStart w:id="9" w:name="_Toc20321527"/>
      <w:r w:rsidRPr="001B6F16">
        <w:rPr>
          <w:rFonts w:ascii="DIN Next LT Arabic" w:hAnsi="DIN Next LT Arabic" w:cs="DIN Next LT Arabic"/>
          <w:sz w:val="24"/>
          <w:szCs w:val="24"/>
          <w:rtl/>
        </w:rPr>
        <w:t xml:space="preserve">بعون الله وتوفيقه، إنه في يوم </w:t>
      </w:r>
      <w:r w:rsidRPr="001B6F16">
        <w:rPr>
          <w:rFonts w:ascii="DIN Next LT Arabic" w:hAnsi="DIN Next LT Arabic" w:cs="DIN Next LT Arabic"/>
          <w:color w:val="FF0000"/>
          <w:sz w:val="24"/>
          <w:szCs w:val="24"/>
          <w:rtl/>
        </w:rPr>
        <w:t xml:space="preserve">[اليوم] </w:t>
      </w:r>
      <w:r w:rsidRPr="001B6F16">
        <w:rPr>
          <w:rFonts w:ascii="DIN Next LT Arabic" w:hAnsi="DIN Next LT Arabic" w:cs="DIN Next LT Arabic"/>
          <w:sz w:val="24"/>
          <w:szCs w:val="24"/>
          <w:rtl/>
        </w:rPr>
        <w:t xml:space="preserve">بتاريخ </w:t>
      </w:r>
      <w:r w:rsidRPr="001B6F16">
        <w:rPr>
          <w:rFonts w:ascii="DIN Next LT Arabic" w:hAnsi="DIN Next LT Arabic" w:cs="DIN Next LT Arabic"/>
          <w:color w:val="FF0000"/>
          <w:sz w:val="24"/>
          <w:szCs w:val="24"/>
          <w:rtl/>
        </w:rPr>
        <w:t>[تاريخ]</w:t>
      </w:r>
      <w:r w:rsidRPr="001B6F16">
        <w:rPr>
          <w:rFonts w:ascii="DIN Next LT Arabic" w:hAnsi="DIN Next LT Arabic" w:cs="DIN Next LT Arabic"/>
          <w:sz w:val="24"/>
          <w:szCs w:val="24"/>
          <w:rtl/>
        </w:rPr>
        <w:t xml:space="preserve"> حرر هذا العقد بمدينة </w:t>
      </w:r>
      <w:r w:rsidRPr="001B6F16">
        <w:rPr>
          <w:rFonts w:ascii="DIN Next LT Arabic" w:hAnsi="DIN Next LT Arabic" w:cs="DIN Next LT Arabic"/>
          <w:color w:val="FF0000"/>
          <w:sz w:val="24"/>
          <w:szCs w:val="24"/>
          <w:rtl/>
        </w:rPr>
        <w:t xml:space="preserve">[المدينة]، في [المملكة العربية السعودية]، </w:t>
      </w:r>
      <w:r w:rsidRPr="001B6F16">
        <w:rPr>
          <w:rFonts w:ascii="DIN Next LT Arabic" w:hAnsi="DIN Next LT Arabic" w:cs="DIN Next LT Arabic"/>
          <w:sz w:val="24"/>
          <w:szCs w:val="24"/>
          <w:rtl/>
        </w:rPr>
        <w:t>وبين كل من:</w:t>
      </w:r>
    </w:p>
    <w:p w14:paraId="02628482" w14:textId="77777777"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ويمثلها / </w:t>
      </w:r>
      <w:r w:rsidRPr="001B6F16">
        <w:rPr>
          <w:rFonts w:ascii="DIN Next LT Arabic" w:hAnsi="DIN Next LT Arabic" w:cs="DIN Next LT Arabic"/>
          <w:color w:val="FF0000"/>
          <w:sz w:val="24"/>
          <w:szCs w:val="24"/>
          <w:rtl/>
        </w:rPr>
        <w:t xml:space="preserve">[اسم] </w:t>
      </w:r>
      <w:r w:rsidRPr="001B6F16">
        <w:rPr>
          <w:rFonts w:ascii="DIN Next LT Arabic" w:hAnsi="DIN Next LT Arabic" w:cs="DIN Next LT Arabic"/>
          <w:sz w:val="24"/>
          <w:szCs w:val="24"/>
          <w:rtl/>
        </w:rPr>
        <w:t xml:space="preserve">بصفته / </w:t>
      </w:r>
      <w:r w:rsidRPr="001B6F16">
        <w:rPr>
          <w:rFonts w:ascii="DIN Next LT Arabic" w:hAnsi="DIN Next LT Arabic" w:cs="DIN Next LT Arabic"/>
          <w:color w:val="FF0000"/>
          <w:sz w:val="24"/>
          <w:szCs w:val="24"/>
          <w:rtl/>
        </w:rPr>
        <w:t xml:space="preserve">[المنصب] </w:t>
      </w:r>
      <w:r w:rsidRPr="001B6F16">
        <w:rPr>
          <w:rFonts w:ascii="DIN Next LT Arabic" w:hAnsi="DIN Next LT Arabic" w:cs="DIN Next LT Arabic"/>
          <w:sz w:val="24"/>
          <w:szCs w:val="24"/>
          <w:rtl/>
        </w:rPr>
        <w:t xml:space="preserve">وعنوان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[المملكة العربية السعودية]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[المدينة]</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26DDBCB9"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Pr="001B6F16">
        <w:rPr>
          <w:rFonts w:ascii="DIN Next LT Arabic" w:hAnsi="DIN Next LT Arabic" w:cs="DIN Next LT Arabic"/>
          <w:color w:val="FF0000"/>
          <w:sz w:val="24"/>
          <w:szCs w:val="24"/>
          <w:rtl/>
        </w:rPr>
        <w:t>[المتعاقد]</w:t>
      </w:r>
      <w:r w:rsidRPr="001B6F16">
        <w:rPr>
          <w:rFonts w:ascii="DIN Next LT Arabic" w:hAnsi="DIN Next LT Arabic" w:cs="DIN Next LT Arabic"/>
          <w:sz w:val="24"/>
          <w:szCs w:val="24"/>
          <w:rtl/>
        </w:rPr>
        <w:t xml:space="preserve">، </w:t>
      </w:r>
      <w:r w:rsidR="00E666CF" w:rsidRPr="00E666CF">
        <w:rPr>
          <w:rFonts w:ascii="DIN Next LT Arabic" w:hAnsi="DIN Next LT Arabic" w:cs="DIN Next LT Arabic"/>
          <w:color w:val="000000" w:themeColor="text1"/>
          <w:sz w:val="24"/>
          <w:szCs w:val="24"/>
          <w:rtl/>
        </w:rPr>
        <w:t>{</w:t>
      </w:r>
      <w:r w:rsidR="00DC3455">
        <w:rPr>
          <w:rFonts w:ascii="DIN Next LT Arabic" w:hAnsi="DIN Next LT Arabic" w:cs="DIN Next LT Arabic"/>
          <w:color w:val="000000" w:themeColor="text1"/>
          <w:sz w:val="24"/>
          <w:szCs w:val="24"/>
        </w:rPr>
        <w:t>company_name</w:t>
      </w:r>
      <w:r w:rsidR="00E666CF" w:rsidRPr="00E666CF">
        <w:rPr>
          <w:rFonts w:ascii="DIN Next LT Arabic" w:hAnsi="DIN Next LT Arabic" w:cs="DIN Next LT Arabic"/>
          <w:color w:val="000000" w:themeColor="text1"/>
          <w:sz w:val="24"/>
          <w:szCs w:val="24"/>
          <w:rtl/>
        </w:rPr>
        <w:t>}</w:t>
      </w:r>
      <w:r w:rsidRPr="00E666CF">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1B6F16">
        <w:rPr>
          <w:rFonts w:ascii="DIN Next LT Arabic" w:hAnsi="DIN Next LT Arabic" w:cs="DIN Next LT Arabic"/>
          <w:color w:val="FF0000"/>
          <w:sz w:val="24"/>
          <w:szCs w:val="24"/>
          <w:rtl/>
        </w:rPr>
        <w:t xml:space="preserve">[المملكة العربية السعودية] </w:t>
      </w:r>
      <w:r w:rsidRPr="001B6F16">
        <w:rPr>
          <w:rFonts w:ascii="DIN Next LT Arabic" w:hAnsi="DIN Next LT Arabic" w:cs="DIN Next LT Arabic"/>
          <w:sz w:val="24"/>
          <w:szCs w:val="24"/>
          <w:rtl/>
        </w:rPr>
        <w:t xml:space="preserve">وهي مسجلة في </w:t>
      </w:r>
      <w:r w:rsidR="00BD6E6D" w:rsidRPr="001B6F16">
        <w:rPr>
          <w:rFonts w:ascii="DIN Next LT Arabic" w:hAnsi="DIN Next LT Arabic" w:cs="DIN Next LT Arabic"/>
          <w:color w:val="FF0000"/>
          <w:sz w:val="24"/>
          <w:szCs w:val="24"/>
          <w:rtl/>
        </w:rPr>
        <w:t>[مدينة/دولة]</w:t>
      </w:r>
      <w:r w:rsidR="006A7D86">
        <w:rPr>
          <w:rFonts w:hint="cs"/>
          <w:rtl/>
        </w:rPr>
        <w:t xml:space="preserve"> </w:t>
      </w:r>
      <w:r w:rsidRPr="001B6F16">
        <w:rPr>
          <w:rFonts w:ascii="DIN Next LT Arabic" w:hAnsi="DIN Next LT Arabic" w:cs="DIN Next LT Arabic"/>
          <w:sz w:val="24"/>
          <w:szCs w:val="24"/>
          <w:rtl/>
        </w:rPr>
        <w:t xml:space="preserve">بموجب </w:t>
      </w:r>
      <w:r w:rsidR="00B814A8" w:rsidRPr="006A7D86">
        <w:rPr>
          <w:rFonts w:ascii="DIN Next LT Arabic" w:hAnsi="DIN Next LT Arabic" w:cs="DIN Next LT Arabic"/>
          <w:color w:val="000000" w:themeColor="text1"/>
          <w:sz w:val="24"/>
          <w:szCs w:val="24"/>
        </w:rPr>
        <w:t>{registration_number}</w:t>
      </w:r>
      <w:r w:rsidR="00B814A8">
        <w:rPr>
          <w:rFonts w:hint="cs"/>
          <w:rtl/>
        </w:rPr>
        <w:t xml:space="preserve"> </w:t>
      </w:r>
      <w:r w:rsidR="00B814A8">
        <w:rPr>
          <w:rFonts w:ascii="DIN Next LT Arabic" w:hAnsi="DIN Next LT Arabic" w:cs="DIN Next LT Arabic" w:hint="cs"/>
          <w:sz w:val="24"/>
          <w:szCs w:val="24"/>
          <w:rtl/>
          <w:lang w:bidi="ar-EG"/>
        </w:rPr>
        <w:t>ر</w:t>
      </w:r>
      <w:r w:rsidRPr="001B6F16">
        <w:rPr>
          <w:rFonts w:ascii="DIN Next LT Arabic" w:hAnsi="DIN Next LT Arabic" w:cs="DIN Next LT Arabic"/>
          <w:sz w:val="24"/>
          <w:szCs w:val="24"/>
          <w:rtl/>
        </w:rPr>
        <w:t>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B814A8" w:rsidRPr="006A7D86">
        <w:rPr>
          <w:rFonts w:ascii="DIN Next LT Arabic" w:hAnsi="DIN Next LT Arabic" w:cs="DIN Next LT Arabic"/>
          <w:color w:val="000000" w:themeColor="text1"/>
          <w:sz w:val="24"/>
          <w:szCs w:val="24"/>
        </w:rPr>
        <w:t xml:space="preserve"> {company_representative}</w:t>
      </w:r>
      <w:r w:rsidR="00B814A8">
        <w:rPr>
          <w:rFonts w:hint="cs"/>
          <w:rtl/>
        </w:rPr>
        <w:t xml:space="preserve"> </w:t>
      </w:r>
      <w:r w:rsidRPr="001B6F16">
        <w:rPr>
          <w:rFonts w:ascii="DIN Next LT Arabic" w:hAnsi="DIN Next LT Arabic" w:cs="DIN Next LT Arabic"/>
          <w:sz w:val="24"/>
          <w:szCs w:val="24"/>
          <w:rtl/>
        </w:rPr>
        <w:t>حامل الجنسية [</w:t>
      </w:r>
      <w:r w:rsidRPr="001B6F16">
        <w:rPr>
          <w:rFonts w:ascii="DIN Next LT Arabic" w:hAnsi="DIN Next LT Arabic" w:cs="DIN Next LT Arabic"/>
          <w:color w:val="FF0000"/>
          <w:sz w:val="24"/>
          <w:szCs w:val="24"/>
          <w:rtl/>
        </w:rPr>
        <w:t xml:space="preserve">الجنسية] </w:t>
      </w:r>
      <w:r w:rsidRPr="001B6F16">
        <w:rPr>
          <w:rFonts w:ascii="DIN Next LT Arabic" w:hAnsi="DIN Next LT Arabic" w:cs="DIN Next LT Arabic"/>
          <w:sz w:val="24"/>
          <w:szCs w:val="24"/>
          <w:rtl/>
        </w:rPr>
        <w:t>وذلك بموجب [</w:t>
      </w:r>
      <w:r w:rsidRPr="001B6F16">
        <w:rPr>
          <w:rFonts w:ascii="DIN Next LT Arabic" w:hAnsi="DIN Next LT Arabic" w:cs="DIN Next LT Arabic"/>
          <w:color w:val="FF0000"/>
          <w:sz w:val="24"/>
          <w:szCs w:val="24"/>
          <w:rtl/>
        </w:rPr>
        <w:t>بطاقة الهوية الوطنية / أو إقامة/ جواز سفر]</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[رقم]</w:t>
      </w:r>
      <w:r w:rsidRPr="001B6F16">
        <w:rPr>
          <w:rFonts w:ascii="DIN Next LT Arabic" w:hAnsi="DIN Next LT Arabic" w:cs="DIN Next LT Arabic"/>
          <w:sz w:val="24"/>
          <w:szCs w:val="24"/>
          <w:rtl/>
        </w:rPr>
        <w:t xml:space="preserve"> بصفته </w:t>
      </w:r>
      <w:r w:rsidRPr="001B6F16">
        <w:rPr>
          <w:rFonts w:ascii="DIN Next LT Arabic" w:hAnsi="DIN Next LT Arabic" w:cs="DIN Next LT Arabic"/>
          <w:color w:val="FF0000"/>
          <w:sz w:val="24"/>
          <w:szCs w:val="24"/>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BD6E6D" w:rsidRPr="00BD6E6D">
        <w:rPr>
          <w:rFonts w:ascii="DIN Next LT Arabic" w:hAnsi="DIN Next LT Arabic" w:cs="DIN Next LT Arabic"/>
          <w:sz w:val="24"/>
          <w:szCs w:val="24"/>
        </w:rPr>
        <w:t>{</w:t>
      </w:r>
      <w:r w:rsidR="00BD6E6D">
        <w:rPr>
          <w:rFonts w:ascii="DIN Next LT Arabic" w:hAnsi="DIN Next LT Arabic" w:cs="DIN Next LT Arabic"/>
          <w:sz w:val="24"/>
          <w:szCs w:val="24"/>
        </w:rPr>
        <w:t>company_address</w:t>
      </w:r>
      <w:r w:rsidR="00BD6E6D" w:rsidRPr="00BD6E6D">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هاتف: </w:t>
      </w:r>
      <w:r w:rsidR="006A7D86" w:rsidRPr="006A7D86">
        <w:rPr>
          <w:rFonts w:ascii="DIN Next LT Arabic" w:hAnsi="DIN Next LT Arabic" w:cs="DIN Next LT Arabic"/>
          <w:color w:val="000000" w:themeColor="text1"/>
          <w:sz w:val="24"/>
          <w:szCs w:val="24"/>
        </w:rPr>
        <w:t>{phone_number}</w:t>
      </w:r>
      <w:r w:rsidR="006A7D86">
        <w:rPr>
          <w:rFonts w:hint="cs"/>
          <w:rtl/>
        </w:rPr>
        <w:t xml:space="preserve"> </w:t>
      </w:r>
      <w:r w:rsidRPr="001B6F16">
        <w:rPr>
          <w:rFonts w:ascii="DIN Next LT Arabic" w:hAnsi="DIN Next LT Arabic" w:cs="DIN Next LT Arabic"/>
          <w:sz w:val="24"/>
          <w:szCs w:val="24"/>
          <w:rtl/>
        </w:rPr>
        <w:tab/>
        <w:t xml:space="preserve">ص.ب: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ab/>
        <w:t xml:space="preserve">الرمزالبريدي: </w:t>
      </w:r>
      <w:r w:rsidR="006A7D86" w:rsidRPr="006A7D86">
        <w:rPr>
          <w:rFonts w:ascii="DIN Next LT Arabic" w:hAnsi="DIN Next LT Arabic" w:cs="DIN Next LT Arabic"/>
          <w:color w:val="000000" w:themeColor="text1"/>
          <w:sz w:val="24"/>
          <w:szCs w:val="24"/>
        </w:rPr>
        <w:t>{postal_code}</w:t>
      </w:r>
      <w:r w:rsidR="006A7D86">
        <w:rPr>
          <w:rFonts w:hint="cs"/>
          <w:rtl/>
        </w:rPr>
        <w:t xml:space="preserve"> </w:t>
      </w:r>
      <w:r w:rsidRPr="001B6F16">
        <w:rPr>
          <w:rFonts w:ascii="DIN Next LT Arabic" w:hAnsi="DIN Next LT Arabic" w:cs="DIN Next LT Arabic"/>
          <w:sz w:val="24"/>
          <w:szCs w:val="24"/>
          <w:rtl/>
        </w:rPr>
        <w:t xml:space="preserve">البريد الإلكتروني: </w:t>
      </w:r>
      <w:r w:rsidR="006A7D86" w:rsidRPr="006A7D86">
        <w:rPr>
          <w:rFonts w:ascii="DIN Next LT Arabic" w:hAnsi="DIN Next LT Arabic" w:cs="DIN Next LT Arabic"/>
          <w:color w:val="000000" w:themeColor="text1"/>
          <w:sz w:val="24"/>
          <w:szCs w:val="24"/>
        </w:rPr>
        <w:t>{email}</w:t>
      </w:r>
      <w:r w:rsidR="006A7D86">
        <w:rPr>
          <w:rFonts w:hint="cs"/>
          <w:rtl/>
        </w:rPr>
        <w:t xml:space="preserve"> .</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6"/>
      <w:bookmarkEnd w:id="7"/>
    </w:p>
    <w:p w14:paraId="378F31AD" w14:textId="7DFF48BF" w:rsidR="00CB00ED" w:rsidRDefault="00834B39" w:rsidP="00CB00ED">
      <w:pPr>
        <w:bidi/>
        <w:spacing w:before="240"/>
        <w:ind w:left="1258"/>
        <w:jc w:val="both"/>
        <w:rPr>
          <w:rFonts w:ascii="DIN Next LT Arabic" w:hAnsi="DIN Next LT Arabic" w:cs="DIN Next LT Arabic"/>
          <w:sz w:val="24"/>
          <w:szCs w:val="24"/>
          <w:rtl/>
        </w:rPr>
      </w:pPr>
      <w:r>
        <w:rPr>
          <w:rFonts w:ascii="DIN Next LT Arabic" w:hAnsi="DIN Next LT Arabic" w:cs="DIN Next LT Arabic"/>
          <w:sz w:val="24"/>
          <w:szCs w:val="24"/>
        </w:rPr>
        <w:t>{clause1}</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10" w:name="_Toc32151357"/>
      <w:bookmarkStart w:id="11" w:name="_Toc38560465"/>
      <w:r w:rsidRPr="001B6F16">
        <w:rPr>
          <w:rFonts w:ascii="DIN Next LT Arabic" w:hAnsi="DIN Next LT Arabic" w:cs="DIN Next LT Arabic"/>
          <w:color w:val="000000"/>
          <w:szCs w:val="24"/>
          <w:rtl/>
          <w:lang w:bidi="ar-LB"/>
        </w:rPr>
        <w:t>تمهيد</w:t>
      </w:r>
      <w:bookmarkEnd w:id="10"/>
      <w:bookmarkEnd w:id="11"/>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3"/>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4"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4"/>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5"/>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6"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6"/>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2"/>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7" w:name="_Toc30864364"/>
      <w:bookmarkStart w:id="18" w:name="_Toc30864544"/>
      <w:bookmarkStart w:id="19" w:name="_Toc30950397"/>
      <w:bookmarkStart w:id="20" w:name="_Toc31036352"/>
      <w:bookmarkStart w:id="21" w:name="_Toc26704203"/>
      <w:bookmarkStart w:id="22" w:name="_Toc32151358"/>
      <w:bookmarkStart w:id="23" w:name="_Toc38560466"/>
      <w:bookmarkEnd w:id="17"/>
      <w:bookmarkEnd w:id="18"/>
      <w:bookmarkEnd w:id="19"/>
      <w:bookmarkEnd w:id="20"/>
      <w:r w:rsidRPr="001B6F16">
        <w:rPr>
          <w:rFonts w:ascii="DIN Next LT Arabic" w:hAnsi="DIN Next LT Arabic" w:cs="DIN Next LT Arabic"/>
          <w:color w:val="000000"/>
          <w:szCs w:val="24"/>
          <w:rtl/>
          <w:lang w:bidi="ar-LB"/>
        </w:rPr>
        <w:t>وثائق العقد</w:t>
      </w:r>
      <w:bookmarkEnd w:id="21"/>
      <w:bookmarkEnd w:id="22"/>
      <w:bookmarkEnd w:id="23"/>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lastRenderedPageBreak/>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4" w:name="_Toc9944856"/>
      <w:bookmarkStart w:id="25" w:name="_Toc20321525"/>
      <w:bookmarkStart w:id="26" w:name="_Toc32151359"/>
      <w:bookmarkStart w:id="27" w:name="_Toc38560467"/>
      <w:r w:rsidRPr="001B6F16">
        <w:rPr>
          <w:rFonts w:ascii="DIN Next LT Arabic" w:hAnsi="DIN Next LT Arabic" w:cs="DIN Next LT Arabic"/>
          <w:color w:val="000000"/>
          <w:szCs w:val="24"/>
          <w:rtl/>
        </w:rPr>
        <w:t>الغرض من العقد</w:t>
      </w:r>
      <w:bookmarkEnd w:id="24"/>
      <w:bookmarkEnd w:id="25"/>
      <w:bookmarkEnd w:id="26"/>
      <w:bookmarkEnd w:id="27"/>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8" w:name="_Toc9944857"/>
      <w:bookmarkStart w:id="29" w:name="_Toc20321526"/>
      <w:bookmarkStart w:id="30" w:name="_Toc35938834"/>
      <w:bookmarkStart w:id="31" w:name="_Toc38560468"/>
      <w:r w:rsidRPr="001B6F16">
        <w:rPr>
          <w:rFonts w:ascii="DIN Next LT Arabic" w:hAnsi="DIN Next LT Arabic" w:cs="DIN Next LT Arabic"/>
          <w:color w:val="000000"/>
          <w:szCs w:val="24"/>
          <w:rtl/>
        </w:rPr>
        <w:t>قيمة العقد</w:t>
      </w:r>
      <w:bookmarkEnd w:id="28"/>
      <w:bookmarkEnd w:id="29"/>
      <w:bookmarkEnd w:id="30"/>
      <w:bookmarkEnd w:id="31"/>
    </w:p>
    <w:p w14:paraId="526540E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Pr="001B6F16">
        <w:rPr>
          <w:rFonts w:ascii="DIN Next LT Arabic" w:hAnsi="DIN Next LT Arabic" w:cs="DIN Next LT Arabic"/>
          <w:color w:val="FF0000"/>
          <w:sz w:val="24"/>
          <w:szCs w:val="24"/>
          <w:rtl/>
        </w:rPr>
        <w:t>[المبلغ بالأرقام] [المبلغ كتابةً</w:t>
      </w:r>
      <w:r w:rsidRPr="001B6F16">
        <w:rPr>
          <w:rStyle w:val="CommentReference"/>
          <w:rFonts w:ascii="DIN Next LT Arabic" w:hAnsi="DIN Next LT Arabic" w:cs="DIN Next LT Arabic"/>
          <w:color w:val="FF0000"/>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 w:name="_Toc38560469"/>
      <w:r w:rsidRPr="001B6F16">
        <w:rPr>
          <w:rFonts w:ascii="DIN Next LT Arabic" w:hAnsi="DIN Next LT Arabic" w:cs="DIN Next LT Arabic"/>
          <w:color w:val="000000"/>
          <w:szCs w:val="24"/>
          <w:rtl/>
        </w:rPr>
        <w:t>مدة العقد</w:t>
      </w:r>
      <w:bookmarkEnd w:id="8"/>
      <w:bookmarkEnd w:id="9"/>
      <w:bookmarkEnd w:id="32"/>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3" w:name="_Toc38560470"/>
      <w:bookmarkStart w:id="34" w:name="_Toc20321530"/>
      <w:bookmarkStart w:id="35" w:name="_Toc9944861"/>
      <w:bookmarkStart w:id="36"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3"/>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7" w:name="_Toc26180653"/>
      <w:bookmarkStart w:id="38" w:name="_Toc26264175"/>
      <w:bookmarkStart w:id="39" w:name="_Toc26264307"/>
      <w:bookmarkStart w:id="40" w:name="_Toc23953571"/>
      <w:bookmarkStart w:id="41" w:name="_Toc26704208"/>
      <w:bookmarkStart w:id="42" w:name="_Toc9944860"/>
      <w:bookmarkStart w:id="43" w:name="_Toc20321529"/>
      <w:bookmarkEnd w:id="37"/>
      <w:bookmarkEnd w:id="38"/>
      <w:bookmarkEnd w:id="39"/>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4" w:name="_Toc38560471"/>
      <w:bookmarkStart w:id="45" w:name="_Hlk30870264"/>
      <w:r w:rsidRPr="001B6F16">
        <w:rPr>
          <w:rFonts w:ascii="DIN Next LT Arabic" w:hAnsi="DIN Next LT Arabic" w:cs="DIN Next LT Arabic"/>
          <w:color w:val="auto"/>
          <w:szCs w:val="24"/>
          <w:rtl/>
        </w:rPr>
        <w:lastRenderedPageBreak/>
        <w:t>حسم النزاعات</w:t>
      </w:r>
      <w:bookmarkEnd w:id="44"/>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6"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6"/>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5"/>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7" w:name="_Toc38560472"/>
      <w:r w:rsidRPr="001B6F16">
        <w:rPr>
          <w:rFonts w:ascii="DIN Next LT Arabic" w:hAnsi="DIN Next LT Arabic" w:cs="DIN Next LT Arabic"/>
          <w:color w:val="000000"/>
          <w:szCs w:val="24"/>
          <w:rtl/>
        </w:rPr>
        <w:t>نسخ العقد</w:t>
      </w:r>
      <w:bookmarkEnd w:id="40"/>
      <w:bookmarkEnd w:id="41"/>
      <w:bookmarkEnd w:id="47"/>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8"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8"/>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9"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50"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1" w:name="_Toc38560473"/>
      <w:bookmarkEnd w:id="49"/>
      <w:r w:rsidRPr="001B6F16">
        <w:rPr>
          <w:rFonts w:ascii="DIN Next LT Arabic" w:hAnsi="DIN Next LT Arabic" w:cs="DIN Next LT Arabic"/>
          <w:color w:val="000000"/>
          <w:szCs w:val="24"/>
          <w:rtl/>
        </w:rPr>
        <w:t>التوقيع</w:t>
      </w:r>
      <w:bookmarkEnd w:id="51"/>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2" w:name="_Hlk30929491"/>
      <w:bookmarkStart w:id="53"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2"/>
      <w:bookmarkEnd w:id="43"/>
      <w:bookmarkEnd w:id="50"/>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2"/>
      <w:r w:rsidRPr="001B6F16">
        <w:rPr>
          <w:rFonts w:ascii="DIN Next LT Arabic" w:hAnsi="DIN Next LT Arabic" w:cs="DIN Next LT Arabic"/>
          <w:color w:val="0070C0"/>
          <w:sz w:val="24"/>
          <w:szCs w:val="24"/>
          <w:rtl/>
        </w:rPr>
        <w:t>[يذكر اسم العقد كاملاً]</w:t>
      </w:r>
    </w:p>
    <w:bookmarkEnd w:id="53"/>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FF0000"/>
                <w:sz w:val="24"/>
                <w:szCs w:val="24"/>
                <w:rtl/>
              </w:rPr>
              <w:t>[الجهة الحكومية]</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4D46EB5" w:rsidR="009160B1" w:rsidRPr="001B6F16" w:rsidRDefault="006A7D86" w:rsidP="0026657F">
            <w:pPr>
              <w:bidi/>
              <w:ind w:left="-50"/>
              <w:jc w:val="both"/>
              <w:rPr>
                <w:rFonts w:ascii="DIN Next LT Arabic" w:hAnsi="DIN Next LT Arabic" w:cs="DIN Next LT Arabic"/>
                <w:color w:val="000000"/>
                <w:sz w:val="24"/>
                <w:szCs w:val="24"/>
              </w:rPr>
            </w:pPr>
            <w:r>
              <w:rPr>
                <w:rFonts w:ascii="DIN Next LT Arabic" w:hAnsi="DIN Next LT Arabic" w:cs="DIN Next LT Arabic"/>
                <w:color w:val="000000"/>
                <w:sz w:val="24"/>
                <w:szCs w:val="24"/>
              </w:rPr>
              <w:t>{company_name}</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4" w:name="_Toc38560474"/>
      <w:r w:rsidRPr="001B6F16">
        <w:rPr>
          <w:rFonts w:ascii="DIN Next LT Arabic" w:hAnsi="DIN Next LT Arabic" w:cs="DIN Next LT Arabic"/>
          <w:color w:val="000000" w:themeColor="text1"/>
          <w:sz w:val="24"/>
          <w:szCs w:val="24"/>
          <w:rtl/>
        </w:rPr>
        <w:lastRenderedPageBreak/>
        <w:t>شروط العقد</w:t>
      </w:r>
      <w:bookmarkEnd w:id="54"/>
      <w:r w:rsidRPr="001B6F16">
        <w:rPr>
          <w:rFonts w:ascii="DIN Next LT Arabic" w:hAnsi="DIN Next LT Arabic" w:cs="DIN Next LT Arabic"/>
          <w:color w:val="000000" w:themeColor="text1"/>
          <w:sz w:val="24"/>
          <w:szCs w:val="24"/>
          <w:rtl/>
        </w:rPr>
        <w:t xml:space="preserve"> </w:t>
      </w:r>
      <w:bookmarkEnd w:id="34"/>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5" w:name="_Toc20321531"/>
      <w:bookmarkStart w:id="56" w:name="_Toc38560475"/>
      <w:r w:rsidRPr="001B6F16">
        <w:rPr>
          <w:rFonts w:ascii="DIN Next LT Arabic" w:hAnsi="DIN Next LT Arabic" w:cs="DIN Next LT Arabic"/>
          <w:sz w:val="24"/>
          <w:szCs w:val="24"/>
          <w:rtl/>
        </w:rPr>
        <w:lastRenderedPageBreak/>
        <w:t>القسم الأول: الأحكام العامة</w:t>
      </w:r>
      <w:bookmarkEnd w:id="35"/>
      <w:bookmarkEnd w:id="55"/>
      <w:bookmarkEnd w:id="56"/>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7" w:name="_Toc3460278"/>
      <w:bookmarkStart w:id="58" w:name="_Toc9944862"/>
      <w:bookmarkStart w:id="59" w:name="_Toc20321532"/>
      <w:bookmarkStart w:id="60" w:name="_Toc38560476"/>
      <w:r w:rsidRPr="001B6F16">
        <w:rPr>
          <w:rFonts w:ascii="DIN Next LT Arabic" w:hAnsi="DIN Next LT Arabic" w:cs="DIN Next LT Arabic"/>
          <w:color w:val="000000"/>
          <w:szCs w:val="24"/>
          <w:rtl/>
        </w:rPr>
        <w:t>التَّعريفات</w:t>
      </w:r>
      <w:bookmarkEnd w:id="57"/>
      <w:bookmarkEnd w:id="58"/>
      <w:bookmarkEnd w:id="59"/>
      <w:bookmarkEnd w:id="60"/>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1" w:name="_Toc9944863"/>
      <w:bookmarkStart w:id="62"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3" w:name="_Toc35938843"/>
      <w:bookmarkStart w:id="64" w:name="_Toc38560477"/>
      <w:bookmarkEnd w:id="61"/>
      <w:bookmarkEnd w:id="62"/>
      <w:r w:rsidRPr="001B6F16">
        <w:rPr>
          <w:rFonts w:ascii="DIN Next LT Arabic" w:hAnsi="DIN Next LT Arabic" w:cs="DIN Next LT Arabic"/>
          <w:color w:val="000000"/>
          <w:szCs w:val="24"/>
          <w:rtl/>
        </w:rPr>
        <w:t>اللغة المعتمدة</w:t>
      </w:r>
      <w:bookmarkEnd w:id="63"/>
      <w:bookmarkEnd w:id="64"/>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5"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5"/>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6" w:name="_Toc9944864"/>
      <w:bookmarkStart w:id="67" w:name="_Toc20321534"/>
      <w:bookmarkStart w:id="68" w:name="_Toc35938844"/>
      <w:bookmarkStart w:id="69" w:name="_Toc38560478"/>
      <w:r w:rsidRPr="001B6F16">
        <w:rPr>
          <w:rFonts w:ascii="DIN Next LT Arabic" w:hAnsi="DIN Next LT Arabic" w:cs="DIN Next LT Arabic"/>
          <w:color w:val="000000"/>
          <w:szCs w:val="24"/>
          <w:rtl/>
        </w:rPr>
        <w:t>العملة المعتمدة</w:t>
      </w:r>
      <w:bookmarkEnd w:id="66"/>
      <w:bookmarkEnd w:id="67"/>
      <w:bookmarkEnd w:id="68"/>
      <w:bookmarkEnd w:id="69"/>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0" w:name="_Toc9944907"/>
      <w:bookmarkStart w:id="71" w:name="_Toc20321535"/>
      <w:bookmarkStart w:id="72" w:name="_Toc35938845"/>
      <w:bookmarkStart w:id="73" w:name="_Toc38560479"/>
      <w:r w:rsidRPr="001B6F16">
        <w:rPr>
          <w:rFonts w:ascii="DIN Next LT Arabic" w:hAnsi="DIN Next LT Arabic" w:cs="DIN Next LT Arabic"/>
          <w:color w:val="000000"/>
          <w:szCs w:val="24"/>
          <w:rtl/>
        </w:rPr>
        <w:t>الضرائب والرسوم</w:t>
      </w:r>
      <w:bookmarkEnd w:id="70"/>
      <w:bookmarkEnd w:id="71"/>
      <w:bookmarkEnd w:id="72"/>
      <w:bookmarkEnd w:id="73"/>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4"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4"/>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5" w:name="_Toc9944865"/>
      <w:bookmarkStart w:id="76" w:name="_Toc20321536"/>
      <w:bookmarkStart w:id="77" w:name="_Toc35938846"/>
      <w:bookmarkStart w:id="78" w:name="_Toc38560480"/>
      <w:r w:rsidRPr="001B6F16">
        <w:rPr>
          <w:rFonts w:ascii="DIN Next LT Arabic" w:hAnsi="DIN Next LT Arabic" w:cs="DIN Next LT Arabic"/>
          <w:color w:val="000000"/>
          <w:szCs w:val="24"/>
          <w:rtl/>
        </w:rPr>
        <w:t>الإخطارات والمراسلات</w:t>
      </w:r>
      <w:bookmarkEnd w:id="75"/>
      <w:bookmarkEnd w:id="76"/>
      <w:bookmarkEnd w:id="77"/>
      <w:bookmarkEnd w:id="78"/>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9"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9"/>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0" w:name="_Toc9944881"/>
      <w:bookmarkStart w:id="81" w:name="_Toc20321537"/>
      <w:bookmarkStart w:id="82" w:name="_Toc35938847"/>
      <w:bookmarkStart w:id="83" w:name="_Toc38560481"/>
      <w:bookmarkStart w:id="84" w:name="_Toc9944866"/>
      <w:r w:rsidRPr="001B6F16">
        <w:rPr>
          <w:rFonts w:ascii="DIN Next LT Arabic" w:hAnsi="DIN Next LT Arabic" w:cs="DIN Next LT Arabic"/>
          <w:color w:val="000000"/>
          <w:szCs w:val="24"/>
          <w:rtl/>
        </w:rPr>
        <w:t>السجلات</w:t>
      </w:r>
      <w:bookmarkEnd w:id="80"/>
      <w:bookmarkEnd w:id="81"/>
      <w:bookmarkEnd w:id="82"/>
      <w:bookmarkEnd w:id="83"/>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5"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5"/>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6" w:name="_Toc9944871"/>
      <w:bookmarkStart w:id="87" w:name="_Toc20321538"/>
      <w:bookmarkStart w:id="88" w:name="_Toc35938848"/>
      <w:bookmarkStart w:id="89" w:name="_Toc38560482"/>
      <w:r w:rsidRPr="001B6F16">
        <w:rPr>
          <w:rFonts w:ascii="DIN Next LT Arabic" w:hAnsi="DIN Next LT Arabic" w:cs="DIN Next LT Arabic"/>
          <w:color w:val="000000"/>
          <w:szCs w:val="24"/>
          <w:rtl/>
        </w:rPr>
        <w:t>التراخيص ووثائق التسجيل والتصاريح</w:t>
      </w:r>
      <w:bookmarkEnd w:id="86"/>
      <w:bookmarkEnd w:id="87"/>
      <w:bookmarkEnd w:id="88"/>
      <w:bookmarkEnd w:id="89"/>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90" w:name="_Toc20321539"/>
      <w:bookmarkStart w:id="91" w:name="_Toc35938849"/>
      <w:bookmarkStart w:id="92" w:name="_Toc38560483"/>
      <w:r w:rsidRPr="001B6F16">
        <w:rPr>
          <w:rFonts w:ascii="DIN Next LT Arabic" w:hAnsi="DIN Next LT Arabic" w:cs="DIN Next LT Arabic"/>
          <w:b/>
          <w:color w:val="auto"/>
          <w:szCs w:val="24"/>
          <w:rtl/>
        </w:rPr>
        <w:t>تعارض المصالح</w:t>
      </w:r>
      <w:bookmarkEnd w:id="84"/>
      <w:bookmarkEnd w:id="90"/>
      <w:bookmarkEnd w:id="91"/>
      <w:bookmarkEnd w:id="92"/>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3" w:name="_Hlk26463741"/>
      <w:bookmarkStart w:id="94" w:name="_Toc9944867"/>
      <w:bookmarkStart w:id="95"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6" w:name="_Toc9944868"/>
      <w:bookmarkStart w:id="97" w:name="_Toc20321541"/>
      <w:bookmarkStart w:id="98" w:name="_Toc35938850"/>
      <w:bookmarkStart w:id="99" w:name="_Toc38560484"/>
      <w:bookmarkEnd w:id="93"/>
      <w:bookmarkEnd w:id="94"/>
      <w:bookmarkEnd w:id="95"/>
      <w:r w:rsidRPr="001B6F16">
        <w:rPr>
          <w:rFonts w:ascii="DIN Next LT Arabic" w:hAnsi="DIN Next LT Arabic" w:cs="DIN Next LT Arabic"/>
          <w:color w:val="000000"/>
          <w:szCs w:val="24"/>
          <w:rtl/>
        </w:rPr>
        <w:t>السرية وحماية المعلومات</w:t>
      </w:r>
      <w:bookmarkEnd w:id="96"/>
      <w:bookmarkEnd w:id="97"/>
      <w:bookmarkEnd w:id="98"/>
      <w:bookmarkEnd w:id="99"/>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100"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100"/>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1"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2" w:name="_Toc9944869"/>
      <w:bookmarkStart w:id="103" w:name="_Toc20321542"/>
      <w:bookmarkStart w:id="104" w:name="_Toc35938851"/>
      <w:bookmarkStart w:id="105" w:name="_Toc38560485"/>
      <w:bookmarkEnd w:id="101"/>
      <w:r w:rsidRPr="001B6F16">
        <w:rPr>
          <w:rFonts w:ascii="DIN Next LT Arabic" w:hAnsi="DIN Next LT Arabic" w:cs="DIN Next LT Arabic"/>
          <w:color w:val="000000"/>
          <w:szCs w:val="24"/>
          <w:rtl/>
        </w:rPr>
        <w:t>حقوق الملكية الفكرية</w:t>
      </w:r>
      <w:bookmarkEnd w:id="102"/>
      <w:bookmarkEnd w:id="103"/>
      <w:bookmarkEnd w:id="104"/>
      <w:bookmarkEnd w:id="105"/>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6"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7" w:name="_Hlk35864583"/>
      <w:bookmarkStart w:id="108"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7"/>
      <w:bookmarkEnd w:id="108"/>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6"/>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9" w:name="_Toc9944870"/>
      <w:bookmarkStart w:id="110" w:name="_Toc20321543"/>
      <w:bookmarkStart w:id="111" w:name="_Toc35938852"/>
      <w:bookmarkStart w:id="112" w:name="_Toc38560486"/>
      <w:r w:rsidRPr="001B6F16">
        <w:rPr>
          <w:rFonts w:ascii="DIN Next LT Arabic" w:hAnsi="DIN Next LT Arabic" w:cs="DIN Next LT Arabic"/>
          <w:color w:val="000000"/>
          <w:szCs w:val="24"/>
          <w:rtl/>
        </w:rPr>
        <w:t>أنظمة وأحكام الاستيراد</w:t>
      </w:r>
      <w:bookmarkEnd w:id="109"/>
      <w:bookmarkEnd w:id="110"/>
      <w:bookmarkEnd w:id="111"/>
      <w:bookmarkEnd w:id="112"/>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3" w:name="_Toc9944872"/>
      <w:bookmarkStart w:id="114" w:name="_Toc20321544"/>
      <w:bookmarkStart w:id="115" w:name="_Toc35938853"/>
      <w:bookmarkStart w:id="116" w:name="_Toc38560487"/>
      <w:r w:rsidRPr="001B6F16">
        <w:rPr>
          <w:rFonts w:ascii="DIN Next LT Arabic" w:hAnsi="DIN Next LT Arabic" w:cs="DIN Next LT Arabic"/>
          <w:color w:val="000000"/>
          <w:szCs w:val="24"/>
          <w:rtl/>
        </w:rPr>
        <w:lastRenderedPageBreak/>
        <w:t>المحتوى المحلي</w:t>
      </w:r>
      <w:bookmarkEnd w:id="113"/>
      <w:bookmarkEnd w:id="114"/>
      <w:bookmarkEnd w:id="115"/>
      <w:bookmarkEnd w:id="116"/>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7"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8" w:name="_Toc35938854"/>
      <w:bookmarkStart w:id="119" w:name="_Toc38560488"/>
      <w:r w:rsidRPr="001B6F16">
        <w:rPr>
          <w:rFonts w:ascii="DIN Next LT Arabic" w:hAnsi="DIN Next LT Arabic" w:cs="DIN Next LT Arabic"/>
          <w:color w:val="000000"/>
          <w:szCs w:val="24"/>
          <w:rtl/>
        </w:rPr>
        <w:t>التعاقد من الباطن</w:t>
      </w:r>
      <w:bookmarkEnd w:id="117"/>
      <w:bookmarkEnd w:id="118"/>
      <w:bookmarkEnd w:id="119"/>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20"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20"/>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1"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2" w:name="_Toc3460281"/>
      <w:bookmarkStart w:id="123" w:name="_Toc9944885"/>
      <w:bookmarkStart w:id="124" w:name="_Toc20321546"/>
      <w:bookmarkStart w:id="125" w:name="_Toc35938855"/>
      <w:bookmarkStart w:id="126" w:name="_Toc38560489"/>
      <w:bookmarkEnd w:id="121"/>
      <w:r w:rsidRPr="001B6F16">
        <w:rPr>
          <w:rFonts w:ascii="DIN Next LT Arabic" w:hAnsi="DIN Next LT Arabic" w:cs="DIN Next LT Arabic"/>
          <w:color w:val="000000"/>
          <w:szCs w:val="24"/>
          <w:rtl/>
        </w:rPr>
        <w:t>التَّضامن</w:t>
      </w:r>
      <w:bookmarkEnd w:id="122"/>
      <w:bookmarkEnd w:id="123"/>
      <w:bookmarkEnd w:id="124"/>
      <w:bookmarkEnd w:id="125"/>
      <w:bookmarkEnd w:id="126"/>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7" w:name="_Toc20321547"/>
      <w:bookmarkStart w:id="128" w:name="_Toc35938856"/>
      <w:bookmarkStart w:id="129" w:name="_Toc38560490"/>
      <w:r w:rsidRPr="001B6F16">
        <w:rPr>
          <w:rFonts w:ascii="DIN Next LT Arabic" w:hAnsi="DIN Next LT Arabic" w:cs="DIN Next LT Arabic"/>
          <w:color w:val="000000"/>
          <w:szCs w:val="24"/>
          <w:rtl/>
        </w:rPr>
        <w:t>التنازل عن العقد</w:t>
      </w:r>
      <w:bookmarkEnd w:id="127"/>
      <w:bookmarkEnd w:id="128"/>
      <w:bookmarkEnd w:id="129"/>
    </w:p>
    <w:p w14:paraId="4FED6EA5" w14:textId="77777777" w:rsidR="00D54F79" w:rsidRPr="001B6F16" w:rsidRDefault="00D54F79" w:rsidP="00D54F79">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w:t>
      </w:r>
      <w:r w:rsidR="007B234C" w:rsidRPr="001B6F16">
        <w:rPr>
          <w:rFonts w:ascii="DIN Next LT Arabic" w:hAnsi="DIN Next LT Arabic" w:cs="DIN Next LT Arabic"/>
          <w:sz w:val="24"/>
          <w:szCs w:val="24"/>
          <w:rtl/>
        </w:rPr>
        <w:t xml:space="preserve"> ووزارة المالية</w:t>
      </w:r>
      <w:r w:rsidRPr="001B6F16">
        <w:rPr>
          <w:rFonts w:ascii="DIN Next LT Arabic" w:hAnsi="DIN Next LT Arabic" w:cs="DIN Next LT Arabic"/>
          <w:sz w:val="24"/>
          <w:szCs w:val="24"/>
          <w:rtl/>
        </w:rPr>
        <w:t>، وفي حال تقديم المتعاقد طلب التنازل عن العقد أو جزء منه لمتعاقد آخر، فإنه يستوجب الآتي:</w:t>
      </w:r>
    </w:p>
    <w:p w14:paraId="62BA9B89"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2BEDD0A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5D6B6AF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1B6F16">
        <w:rPr>
          <w:rFonts w:ascii="DIN Next LT Arabic" w:hAnsi="DIN Next LT Arabic" w:cs="DIN Next LT Arabic"/>
          <w:sz w:val="24"/>
          <w:szCs w:val="24"/>
        </w:rPr>
        <w:t>.</w:t>
      </w:r>
    </w:p>
    <w:p w14:paraId="7CF46C8F" w14:textId="33E16692"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تسجل حالات التنازل بعد الموافقة عليها في سجل المتعاقد </w:t>
      </w:r>
      <w:r w:rsidR="0031178F">
        <w:rPr>
          <w:rFonts w:ascii="DIN Next LT Arabic" w:hAnsi="DIN Next LT Arabic" w:cs="DIN Next LT Arabic" w:hint="cs"/>
          <w:sz w:val="24"/>
          <w:szCs w:val="24"/>
          <w:rtl/>
        </w:rPr>
        <w:t xml:space="preserve">في </w:t>
      </w:r>
      <w:r w:rsidRPr="001B6F16">
        <w:rPr>
          <w:rFonts w:ascii="DIN Next LT Arabic" w:hAnsi="DIN Next LT Arabic" w:cs="DIN Next LT Arabic"/>
          <w:sz w:val="24"/>
          <w:szCs w:val="24"/>
          <w:rtl/>
        </w:rPr>
        <w:t xml:space="preserve">البوابة. </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30" w:name="_Toc20321548"/>
      <w:bookmarkStart w:id="131" w:name="_Toc35938857"/>
      <w:bookmarkStart w:id="132" w:name="_Toc38560491"/>
      <w:r w:rsidRPr="001B6F16">
        <w:rPr>
          <w:rFonts w:ascii="DIN Next LT Arabic" w:hAnsi="DIN Next LT Arabic" w:cs="DIN Next LT Arabic"/>
          <w:color w:val="000000"/>
          <w:szCs w:val="24"/>
          <w:rtl/>
        </w:rPr>
        <w:t>تعديل العقد</w:t>
      </w:r>
      <w:bookmarkEnd w:id="130"/>
      <w:bookmarkEnd w:id="131"/>
      <w:bookmarkEnd w:id="132"/>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3" w:name="_Hlk35856065"/>
      <w:bookmarkStart w:id="134"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5" w:name="_Toc35938858"/>
      <w:bookmarkStart w:id="136" w:name="_Toc38560492"/>
      <w:bookmarkEnd w:id="133"/>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5"/>
      <w:bookmarkEnd w:id="136"/>
    </w:p>
    <w:bookmarkEnd w:id="134"/>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7" w:name="_Toc30863980"/>
      <w:bookmarkStart w:id="138" w:name="_Toc30864393"/>
      <w:bookmarkStart w:id="139" w:name="_Toc30864572"/>
      <w:bookmarkStart w:id="140" w:name="_Toc30950425"/>
      <w:bookmarkStart w:id="141" w:name="_Toc31036380"/>
      <w:bookmarkStart w:id="142" w:name="_Toc20321550"/>
      <w:bookmarkStart w:id="143" w:name="_Toc26704230"/>
      <w:bookmarkStart w:id="144" w:name="_Toc35938859"/>
      <w:bookmarkStart w:id="145" w:name="_Toc38560493"/>
      <w:bookmarkStart w:id="146" w:name="_Hlk26275090"/>
      <w:bookmarkStart w:id="147" w:name="_Toc20321551"/>
      <w:bookmarkEnd w:id="137"/>
      <w:bookmarkEnd w:id="138"/>
      <w:bookmarkEnd w:id="139"/>
      <w:bookmarkEnd w:id="140"/>
      <w:bookmarkEnd w:id="141"/>
      <w:r w:rsidRPr="001B6F16">
        <w:rPr>
          <w:rFonts w:ascii="DIN Next LT Arabic" w:hAnsi="DIN Next LT Arabic" w:cs="DIN Next LT Arabic"/>
          <w:color w:val="000000"/>
          <w:szCs w:val="24"/>
          <w:rtl/>
        </w:rPr>
        <w:t>التحكيم</w:t>
      </w:r>
      <w:bookmarkEnd w:id="142"/>
      <w:bookmarkEnd w:id="143"/>
      <w:bookmarkEnd w:id="144"/>
      <w:bookmarkEnd w:id="145"/>
    </w:p>
    <w:p w14:paraId="2116A802" w14:textId="5D10ED03" w:rsidR="00D54F79" w:rsidRPr="001B6F16" w:rsidRDefault="00D54F79" w:rsidP="00D54F79">
      <w:pPr>
        <w:pStyle w:val="BodyText"/>
        <w:bidi/>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[ملاحظة: يشترط لإبقاء هذا البند في النسخة المزمع توقيعها الامتثال لأحكام المادة </w:t>
      </w:r>
      <w:r w:rsidR="00222D01" w:rsidRPr="00196B7E">
        <w:rPr>
          <w:rFonts w:ascii="DIN Next LT Arabic" w:hAnsi="DIN Next LT Arabic" w:cs="DIN Next LT Arabic"/>
          <w:color w:val="0070C0"/>
          <w:sz w:val="24"/>
          <w:szCs w:val="24"/>
          <w:rtl/>
        </w:rPr>
        <w:t xml:space="preserve">الثانية والتسعون </w:t>
      </w:r>
      <w:r w:rsidRPr="001B6F16">
        <w:rPr>
          <w:rFonts w:ascii="DIN Next LT Arabic" w:hAnsi="DIN Next LT Arabic" w:cs="DIN Next LT Arabic"/>
          <w:color w:val="0070C0"/>
          <w:sz w:val="24"/>
          <w:szCs w:val="24"/>
          <w:rtl/>
        </w:rPr>
        <w:t>من نظام المنافسات والمشتريات الحكومية والمادة</w:t>
      </w:r>
      <w:r w:rsidR="00222D01">
        <w:rPr>
          <w:rFonts w:ascii="DIN Next LT Arabic" w:hAnsi="DIN Next LT Arabic" w:cs="DIN Next LT Arabic" w:hint="cs"/>
          <w:color w:val="0070C0"/>
          <w:sz w:val="24"/>
          <w:szCs w:val="24"/>
          <w:rtl/>
        </w:rPr>
        <w:t xml:space="preserve"> الرابعة والخمسون بعد المائة</w:t>
      </w:r>
      <w:r w:rsidRPr="001B6F16">
        <w:rPr>
          <w:rFonts w:ascii="DIN Next LT Arabic" w:hAnsi="DIN Next LT Arabic" w:cs="DIN Next LT Arabic"/>
          <w:color w:val="0070C0"/>
          <w:sz w:val="24"/>
          <w:szCs w:val="24"/>
          <w:rtl/>
        </w:rPr>
        <w:t xml:space="preserve">  من اللائحة التنفيذية للنظام آنف الذكر والأنظمة المعمول بها في المملكة، ويحذف هذا البند كاملاً في حال عدم توافر شروط التحكيم أو لم تتم الموافقة والاتفاق على التحكيم، كما أن على الجهة الحكومية مراعاة متطلبات وشروط التحكيم </w:t>
      </w:r>
      <w:r w:rsidRPr="001B6F16">
        <w:rPr>
          <w:rFonts w:ascii="DIN Next LT Arabic" w:hAnsi="DIN Next LT Arabic" w:cs="DIN Next LT Arabic"/>
          <w:color w:val="0070C0"/>
          <w:sz w:val="24"/>
          <w:szCs w:val="24"/>
          <w:rtl/>
          <w:lang w:bidi="ar-LB"/>
        </w:rPr>
        <w:t>الآتية</w:t>
      </w:r>
      <w:r w:rsidRPr="001B6F16">
        <w:rPr>
          <w:rFonts w:ascii="DIN Next LT Arabic" w:hAnsi="DIN Next LT Arabic" w:cs="DIN Next LT Arabic"/>
          <w:color w:val="0070C0"/>
          <w:sz w:val="24"/>
          <w:szCs w:val="24"/>
          <w:rtl/>
        </w:rPr>
        <w:t>: (أ) يقتصر التحكيم على العقود التي تتجاوز قيمتها التقديرية مئة مليون ريال، (ب) يكون التحكيم وفقًا لنظام التحكيم السعودي ولائحته التنفيذية، ولا يجوز قبول التحكيم لدى هيئات تحكيم دولية خارج المملكة وتطبيق إجراءاتها إلا</w:t>
      </w:r>
      <w:r w:rsidR="00706AC5">
        <w:rPr>
          <w:rFonts w:ascii="DIN Next LT Arabic" w:hAnsi="DIN Next LT Arabic" w:cs="DIN Next LT Arabic" w:hint="cs"/>
          <w:color w:val="0070C0"/>
          <w:sz w:val="24"/>
          <w:szCs w:val="24"/>
          <w:rtl/>
        </w:rPr>
        <w:t>ّ</w:t>
      </w:r>
      <w:r w:rsidRPr="001B6F16">
        <w:rPr>
          <w:rFonts w:ascii="DIN Next LT Arabic" w:hAnsi="DIN Next LT Arabic" w:cs="DIN Next LT Arabic"/>
          <w:color w:val="0070C0"/>
          <w:sz w:val="24"/>
          <w:szCs w:val="24"/>
          <w:rtl/>
        </w:rPr>
        <w:t xml:space="preserve"> في العقود مع الأشخاص الأجانب</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(ج) موافقة وزير المالية المسبقة على شرط التحكيم</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(د) ينص على التحكيم وشروطه في وثائق العقد، كما أن الأمثلة الواردة أدناه على سبيل الاسترشاد بما في ذلك المركز السعودي للتحكيم التجاري]</w:t>
      </w:r>
    </w:p>
    <w:p w14:paraId="7D380C52" w14:textId="77777777" w:rsidR="00D54F79" w:rsidRPr="001B6F16" w:rsidRDefault="00D54F79" w:rsidP="00D54F79">
      <w:pPr>
        <w:bidi/>
        <w:spacing w:before="240" w:line="14" w:lineRule="atLeast"/>
        <w:jc w:val="both"/>
        <w:rPr>
          <w:rFonts w:ascii="DIN Next LT Arabic" w:hAnsi="DIN Next LT Arabic" w:cs="DIN Next LT Arabic"/>
          <w:sz w:val="24"/>
          <w:szCs w:val="24"/>
        </w:rPr>
      </w:pPr>
      <w:r w:rsidRPr="00C4780A">
        <w:rPr>
          <w:rFonts w:ascii="DIN Next LT Arabic" w:hAnsi="DIN Next LT Arabic" w:cs="DIN Next LT Arabic"/>
          <w:b/>
          <w:bCs/>
          <w:color w:val="00B050"/>
          <w:sz w:val="24"/>
          <w:szCs w:val="24"/>
          <w:u w:val="single"/>
          <w:rtl/>
        </w:rPr>
        <w:t>أولاً</w:t>
      </w:r>
      <w:r w:rsidRPr="00C4780A">
        <w:rPr>
          <w:rFonts w:ascii="DIN Next LT Arabic"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1B6F16">
        <w:rPr>
          <w:rFonts w:ascii="DIN Next LT Arabic" w:hAnsi="DIN Next LT Arabic" w:cs="DIN Next LT Arabic"/>
          <w:color w:val="FF0000"/>
          <w:sz w:val="24"/>
          <w:szCs w:val="24"/>
          <w:rtl/>
        </w:rPr>
        <w:t xml:space="preserve">[المؤسسي في المركز السعودي للتحكيم التجاري] </w:t>
      </w:r>
      <w:r w:rsidRPr="00C4780A">
        <w:rPr>
          <w:rFonts w:ascii="DIN Next LT Arabic" w:hAnsi="DIN Next LT Arabic" w:cs="DIN Next LT Arabic"/>
          <w:color w:val="00B050"/>
          <w:sz w:val="24"/>
          <w:szCs w:val="24"/>
          <w:rtl/>
        </w:rPr>
        <w:t xml:space="preserve">وفق </w:t>
      </w:r>
      <w:r w:rsidRPr="001B6F16">
        <w:rPr>
          <w:rFonts w:ascii="DIN Next LT Arabic" w:hAnsi="DIN Next LT Arabic" w:cs="DIN Next LT Arabic"/>
          <w:color w:val="FF0000"/>
          <w:sz w:val="24"/>
          <w:szCs w:val="24"/>
          <w:rtl/>
        </w:rPr>
        <w:t>[قواعد التحكيم لدى المركز المذكور]</w:t>
      </w:r>
      <w:r w:rsidRPr="001B6F16">
        <w:rPr>
          <w:rFonts w:ascii="DIN Next LT Arabic" w:hAnsi="DIN Next LT Arabic" w:cs="DIN Next LT Arabic"/>
          <w:sz w:val="24"/>
          <w:szCs w:val="24"/>
          <w:rtl/>
        </w:rPr>
        <w:t xml:space="preserve"> </w:t>
      </w:r>
      <w:r w:rsidRPr="00C4780A">
        <w:rPr>
          <w:rFonts w:ascii="DIN Next LT Arabic" w:hAnsi="DIN Next LT Arabic" w:cs="DIN Next LT Arabic"/>
          <w:color w:val="00B050"/>
          <w:sz w:val="24"/>
          <w:szCs w:val="24"/>
          <w:rtl/>
        </w:rPr>
        <w:t>السارية التنفيذ في تاريخ استلام طلب التحكيم.</w:t>
      </w:r>
    </w:p>
    <w:p w14:paraId="6A3D9D73" w14:textId="77777777" w:rsidR="00D54F79" w:rsidRPr="00C4780A" w:rsidRDefault="00D54F79" w:rsidP="00D54F79">
      <w:pPr>
        <w:bidi/>
        <w:spacing w:before="240" w:line="14" w:lineRule="atLeast"/>
        <w:jc w:val="both"/>
        <w:rPr>
          <w:rFonts w:ascii="DIN Next LT Arabic" w:hAnsi="DIN Next LT Arabic" w:cs="DIN Next LT Arabic"/>
          <w:color w:val="00B050"/>
          <w:sz w:val="24"/>
          <w:szCs w:val="24"/>
          <w:rtl/>
        </w:rPr>
      </w:pPr>
      <w:r w:rsidRPr="00C4780A">
        <w:rPr>
          <w:rFonts w:ascii="DIN Next LT Arabic" w:hAnsi="DIN Next LT Arabic" w:cs="DIN Next LT Arabic"/>
          <w:b/>
          <w:bCs/>
          <w:color w:val="00B050"/>
          <w:sz w:val="24"/>
          <w:szCs w:val="24"/>
          <w:u w:val="single"/>
          <w:rtl/>
        </w:rPr>
        <w:t>ثانيًا</w:t>
      </w:r>
      <w:r w:rsidRPr="00C4780A">
        <w:rPr>
          <w:rFonts w:ascii="DIN Next LT Arabic" w:hAnsi="DIN Next LT Arabic" w:cs="DIN Next LT Arabic"/>
          <w:color w:val="00B050"/>
          <w:sz w:val="24"/>
          <w:szCs w:val="24"/>
          <w:rtl/>
        </w:rPr>
        <w:t xml:space="preserve">: إلى جانب ما ورد في الفقرة أولاً أعلاه اتفق الطرفان على أن: </w:t>
      </w:r>
    </w:p>
    <w:p w14:paraId="58CE21C3" w14:textId="696F7015" w:rsidR="00D54F79" w:rsidRPr="00C4780A" w:rsidRDefault="005248C5"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hint="eastAsia"/>
          <w:color w:val="00B050"/>
          <w:sz w:val="24"/>
          <w:szCs w:val="24"/>
          <w:rtl/>
        </w:rPr>
        <w:t>النظام</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الذي يحكم شرط التحكيم أعلاه ه</w:t>
      </w:r>
      <w:r w:rsidRPr="00C4780A">
        <w:rPr>
          <w:rFonts w:ascii="DIN Next LT Arabic" w:hAnsi="DIN Next LT Arabic" w:cs="DIN Next LT Arabic" w:hint="eastAsia"/>
          <w:color w:val="00B050"/>
          <w:sz w:val="24"/>
          <w:szCs w:val="24"/>
          <w:rtl/>
        </w:rPr>
        <w:t>ي</w:t>
      </w:r>
      <w:r w:rsidR="00D54F79"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hint="eastAsia"/>
          <w:color w:val="00B050"/>
          <w:sz w:val="24"/>
          <w:szCs w:val="24"/>
          <w:rtl/>
        </w:rPr>
        <w:t>أنظمة</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 xml:space="preserve">المملكة </w:t>
      </w:r>
      <w:r w:rsidR="00E64AC6" w:rsidRPr="00C4780A">
        <w:rPr>
          <w:rFonts w:ascii="DIN Next LT Arabic" w:hAnsi="DIN Next LT Arabic" w:cs="DIN Next LT Arabic"/>
          <w:color w:val="00B050"/>
          <w:sz w:val="24"/>
          <w:szCs w:val="24"/>
          <w:rtl/>
        </w:rPr>
        <w:t>ا</w:t>
      </w:r>
      <w:r w:rsidR="00D54F79" w:rsidRPr="00C4780A">
        <w:rPr>
          <w:rFonts w:ascii="DIN Next LT Arabic" w:hAnsi="DIN Next LT Arabic" w:cs="DIN Next LT Arabic"/>
          <w:color w:val="00B050"/>
          <w:sz w:val="24"/>
          <w:szCs w:val="24"/>
          <w:rtl/>
        </w:rPr>
        <w:t xml:space="preserve">لعربية السعودية. </w:t>
      </w:r>
    </w:p>
    <w:p w14:paraId="76F21FA3"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مكان التحكيم سيكون في </w:t>
      </w:r>
      <w:r w:rsidRPr="001B6F16">
        <w:rPr>
          <w:rFonts w:ascii="DIN Next LT Arabic" w:hAnsi="DIN Next LT Arabic" w:cs="DIN Next LT Arabic"/>
          <w:color w:val="FF0000"/>
          <w:sz w:val="24"/>
          <w:szCs w:val="24"/>
          <w:rtl/>
        </w:rPr>
        <w:t>[الرياض، المملكة العربية السعودية].</w:t>
      </w:r>
    </w:p>
    <w:p w14:paraId="41B49C56"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 ستعقد جلسات التحكيم في </w:t>
      </w:r>
      <w:r w:rsidRPr="001B6F16">
        <w:rPr>
          <w:rFonts w:ascii="DIN Next LT Arabic" w:hAnsi="DIN Next LT Arabic" w:cs="DIN Next LT Arabic"/>
          <w:color w:val="FF0000"/>
          <w:sz w:val="24"/>
          <w:szCs w:val="24"/>
          <w:rtl/>
        </w:rPr>
        <w:t>[الرياض، المملكة العربية السعودية].</w:t>
      </w:r>
    </w:p>
    <w:p w14:paraId="48DE6D47"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لغة التحكيم هي </w:t>
      </w:r>
      <w:r w:rsidRPr="001B6F16">
        <w:rPr>
          <w:rFonts w:ascii="DIN Next LT Arabic" w:hAnsi="DIN Next LT Arabic" w:cs="DIN Next LT Arabic"/>
          <w:color w:val="FF0000"/>
          <w:sz w:val="24"/>
          <w:szCs w:val="24"/>
          <w:rtl/>
        </w:rPr>
        <w:t>[اللغة العربية].</w:t>
      </w:r>
    </w:p>
    <w:p w14:paraId="18131510" w14:textId="590305BD" w:rsidR="00D54F79" w:rsidRPr="00C4780A" w:rsidRDefault="00D54F79"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color w:val="00B050"/>
          <w:sz w:val="24"/>
          <w:szCs w:val="24"/>
          <w:rtl/>
        </w:rPr>
        <w:t>تتم عملية التحكيم من قبل هيئة مشكلة من ثلاثة محكمين محايدين مستقلين وغير منحازين للأطراف أو للاتفاقية أو لنتيجة التحكيم، ويقوم كل طرف بتعيين محكمٍ في غضون</w:t>
      </w:r>
      <w:r w:rsidR="005248C5" w:rsidRPr="00C4780A">
        <w:rPr>
          <w:rFonts w:ascii="DIN Next LT Arabic" w:hAnsi="DIN Next LT Arabic" w:cs="DIN Next LT Arabic"/>
          <w:color w:val="00B050"/>
          <w:sz w:val="24"/>
          <w:szCs w:val="24"/>
          <w:rtl/>
        </w:rPr>
        <w:t xml:space="preserve"> </w:t>
      </w:r>
      <w:r w:rsidR="005248C5" w:rsidRPr="00C4780A">
        <w:rPr>
          <w:rFonts w:ascii="DIN Next LT Arabic" w:hAnsi="DIN Next LT Arabic" w:cs="DIN Next LT Arabic"/>
          <w:color w:val="00B050"/>
          <w:sz w:val="24"/>
          <w:szCs w:val="24"/>
        </w:rPr>
        <w:t>(15)</w:t>
      </w:r>
      <w:r w:rsidR="00E00CDD"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color w:val="00B050"/>
          <w:sz w:val="24"/>
          <w:szCs w:val="24"/>
          <w:rtl/>
        </w:rPr>
        <w:t xml:space="preserve">يوماً من بدء التحكيم، ومن ثم يقوم المحكمون المعينون من قِبل الطرفين بتعيين المحكم الثالث رئيسًا لهيئة التحكيم في غضون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من تعيين المحكم الثاني ، وفي حال عدم الاتفاق على تعيين المحكم الثالث (رئيسًا لهيئة التحكيم) وصدور قرار المركز حول عدم الاتفاق ستبدأ مهلة مدتها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لتعيين 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w:t>
      </w:r>
      <w:r w:rsidR="00ED1EA0" w:rsidRPr="00C4780A">
        <w:rPr>
          <w:rFonts w:ascii="DIN Next LT Arabic" w:hAnsi="DIN Next LT Arabic" w:cs="DIN Next LT Arabic" w:hint="eastAsia"/>
          <w:color w:val="00B050"/>
          <w:sz w:val="24"/>
          <w:szCs w:val="24"/>
          <w:rtl/>
        </w:rPr>
        <w:t>آ</w:t>
      </w:r>
      <w:r w:rsidRPr="00C4780A">
        <w:rPr>
          <w:rFonts w:ascii="DIN Next LT Arabic" w:hAnsi="DIN Next LT Arabic" w:cs="DIN Next LT Arabic"/>
          <w:color w:val="00B050"/>
          <w:sz w:val="24"/>
          <w:szCs w:val="24"/>
          <w:rtl/>
        </w:rPr>
        <w:t>نفًا.</w:t>
      </w:r>
    </w:p>
    <w:p w14:paraId="2F1BB93E" w14:textId="6E314EBB" w:rsidR="00D54F79" w:rsidRPr="00C4780A" w:rsidRDefault="00D54F79" w:rsidP="00D54F79">
      <w:pPr>
        <w:bidi/>
        <w:spacing w:before="240" w:line="14" w:lineRule="atLeast"/>
        <w:jc w:val="both"/>
        <w:rPr>
          <w:rFonts w:ascii="DIN Next LT Arabic" w:eastAsia="Calibri" w:hAnsi="DIN Next LT Arabic" w:cs="DIN Next LT Arabic"/>
          <w:color w:val="00B050"/>
          <w:sz w:val="24"/>
          <w:szCs w:val="24"/>
        </w:rPr>
      </w:pPr>
      <w:r w:rsidRPr="00C4780A">
        <w:rPr>
          <w:rFonts w:ascii="DIN Next LT Arabic" w:hAnsi="DIN Next LT Arabic" w:cs="DIN Next LT Arabic"/>
          <w:b/>
          <w:bCs/>
          <w:color w:val="00B050"/>
          <w:sz w:val="24"/>
          <w:szCs w:val="24"/>
          <w:u w:val="single"/>
          <w:rtl/>
        </w:rPr>
        <w:t>ثالثً</w:t>
      </w:r>
      <w:r w:rsidR="005669F2" w:rsidRPr="00C4780A">
        <w:rPr>
          <w:rFonts w:ascii="DIN Next LT Arabic" w:hAnsi="DIN Next LT Arabic" w:cs="DIN Next LT Arabic" w:hint="eastAsia"/>
          <w:b/>
          <w:bCs/>
          <w:color w:val="00B050"/>
          <w:sz w:val="24"/>
          <w:szCs w:val="24"/>
          <w:u w:val="single"/>
          <w:rtl/>
        </w:rPr>
        <w:t>ا</w:t>
      </w:r>
      <w:r w:rsidRPr="00C4780A">
        <w:rPr>
          <w:rFonts w:ascii="DIN Next LT Arabic" w:hAnsi="DIN Next LT Arabic" w:cs="DIN Next LT Arabic"/>
          <w:color w:val="00B050"/>
          <w:sz w:val="24"/>
          <w:szCs w:val="24"/>
        </w:rPr>
        <w:t>:</w:t>
      </w:r>
      <w:r w:rsidRPr="00C4780A">
        <w:rPr>
          <w:rFonts w:ascii="DIN Next LT Arabic"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 </w:t>
      </w:r>
      <w:r w:rsidRPr="00C4780A">
        <w:rPr>
          <w:rFonts w:ascii="DIN Next LT Arabic" w:hAnsi="DIN Next LT Arabic" w:cs="DIN Next LT Arabic"/>
          <w:color w:val="00B050"/>
          <w:sz w:val="24"/>
          <w:szCs w:val="24"/>
          <w:rtl/>
        </w:rPr>
        <w:lastRenderedPageBreak/>
        <w:t>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8" w:name="_Toc35938860"/>
      <w:bookmarkStart w:id="149" w:name="_Toc35944394"/>
      <w:bookmarkStart w:id="150" w:name="_Toc38560494"/>
      <w:bookmarkEnd w:id="146"/>
      <w:bookmarkEnd w:id="147"/>
      <w:r w:rsidRPr="001B6F16">
        <w:rPr>
          <w:rFonts w:ascii="DIN Next LT Arabic" w:hAnsi="DIN Next LT Arabic" w:cs="DIN Next LT Arabic"/>
          <w:color w:val="000000"/>
          <w:szCs w:val="24"/>
          <w:rtl/>
        </w:rPr>
        <w:t>التنازل عن الحقوق</w:t>
      </w:r>
      <w:bookmarkEnd w:id="148"/>
      <w:bookmarkEnd w:id="149"/>
      <w:bookmarkEnd w:id="150"/>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1"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2" w:name="_Toc9944892"/>
      <w:bookmarkStart w:id="153" w:name="_Toc20321552"/>
      <w:bookmarkStart w:id="154" w:name="_Toc35938861"/>
      <w:bookmarkStart w:id="155" w:name="_Toc35944395"/>
      <w:bookmarkStart w:id="156" w:name="_Toc38560495"/>
      <w:bookmarkEnd w:id="151"/>
      <w:r w:rsidRPr="001B6F16">
        <w:rPr>
          <w:rFonts w:ascii="DIN Next LT Arabic" w:hAnsi="DIN Next LT Arabic" w:cs="DIN Next LT Arabic"/>
          <w:color w:val="000000"/>
          <w:szCs w:val="24"/>
          <w:rtl/>
        </w:rPr>
        <w:t>القوة القاهرة</w:t>
      </w:r>
      <w:bookmarkEnd w:id="152"/>
      <w:bookmarkEnd w:id="153"/>
      <w:bookmarkEnd w:id="154"/>
      <w:bookmarkEnd w:id="155"/>
      <w:bookmarkEnd w:id="156"/>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7" w:name="_Toc20321553"/>
      <w:bookmarkStart w:id="158" w:name="_Toc38560496"/>
      <w:r w:rsidRPr="001B6F16">
        <w:rPr>
          <w:rFonts w:ascii="DIN Next LT Arabic" w:hAnsi="DIN Next LT Arabic" w:cs="DIN Next LT Arabic"/>
          <w:color w:val="auto"/>
          <w:sz w:val="24"/>
          <w:szCs w:val="24"/>
          <w:rtl/>
        </w:rPr>
        <w:lastRenderedPageBreak/>
        <w:t>القسم الثَّاني: الموقع</w:t>
      </w:r>
      <w:bookmarkEnd w:id="157"/>
      <w:bookmarkEnd w:id="158"/>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9" w:name="_Toc20321554"/>
      <w:bookmarkStart w:id="160" w:name="_Toc38560497"/>
      <w:r w:rsidRPr="001B6F16">
        <w:rPr>
          <w:rFonts w:ascii="DIN Next LT Arabic" w:hAnsi="DIN Next LT Arabic" w:cs="DIN Next LT Arabic"/>
          <w:color w:val="auto"/>
          <w:szCs w:val="24"/>
          <w:rtl/>
        </w:rPr>
        <w:t>حق الوصول للموقع</w:t>
      </w:r>
      <w:bookmarkEnd w:id="159"/>
      <w:bookmarkEnd w:id="160"/>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1" w:name="_Toc20321555"/>
      <w:bookmarkStart w:id="162" w:name="_Toc38560498"/>
      <w:r w:rsidRPr="001B6F16">
        <w:rPr>
          <w:rFonts w:ascii="DIN Next LT Arabic" w:hAnsi="DIN Next LT Arabic" w:cs="DIN Next LT Arabic"/>
          <w:color w:val="auto"/>
          <w:szCs w:val="24"/>
          <w:rtl/>
        </w:rPr>
        <w:t>حقوق الدخول والتسهيلات</w:t>
      </w:r>
      <w:bookmarkEnd w:id="161"/>
      <w:bookmarkEnd w:id="162"/>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3" w:name="_Toc9944887"/>
      <w:bookmarkStart w:id="164" w:name="_Toc20321564"/>
      <w:bookmarkStart w:id="165" w:name="_Toc38560499"/>
      <w:r w:rsidRPr="001B6F16">
        <w:rPr>
          <w:rFonts w:ascii="DIN Next LT Arabic" w:hAnsi="DIN Next LT Arabic" w:cs="DIN Next LT Arabic"/>
          <w:color w:val="auto"/>
          <w:szCs w:val="24"/>
          <w:rtl/>
        </w:rPr>
        <w:t>حرمة الأماكن المقدسة</w:t>
      </w:r>
      <w:bookmarkEnd w:id="163"/>
      <w:bookmarkEnd w:id="164"/>
      <w:bookmarkEnd w:id="165"/>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6"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7" w:name="_Toc20321565"/>
      <w:bookmarkStart w:id="168" w:name="_Toc38560500"/>
      <w:bookmarkEnd w:id="166"/>
      <w:r w:rsidRPr="001B6F16">
        <w:rPr>
          <w:rFonts w:ascii="DIN Next LT Arabic" w:hAnsi="DIN Next LT Arabic" w:cs="DIN Next LT Arabic"/>
          <w:sz w:val="24"/>
          <w:szCs w:val="24"/>
          <w:rtl/>
        </w:rPr>
        <w:lastRenderedPageBreak/>
        <w:t>القسم الثالث: ممثل الجهة</w:t>
      </w:r>
      <w:bookmarkEnd w:id="167"/>
      <w:bookmarkEnd w:id="168"/>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9" w:name="_Toc20321566"/>
      <w:bookmarkStart w:id="170" w:name="_Toc35938875"/>
      <w:bookmarkStart w:id="171" w:name="_Toc38560501"/>
      <w:bookmarkStart w:id="172" w:name="_Toc20321570"/>
      <w:bookmarkStart w:id="173" w:name="_Toc5638356"/>
      <w:r w:rsidRPr="001B6F16">
        <w:rPr>
          <w:rFonts w:ascii="DIN Next LT Arabic" w:hAnsi="DIN Next LT Arabic" w:cs="DIN Next LT Arabic"/>
          <w:color w:val="000000" w:themeColor="text1"/>
          <w:szCs w:val="24"/>
          <w:rtl/>
        </w:rPr>
        <w:t>حدود صلاحيات ممثل الجهة</w:t>
      </w:r>
      <w:bookmarkEnd w:id="169"/>
      <w:bookmarkEnd w:id="170"/>
      <w:bookmarkEnd w:id="171"/>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4"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4"/>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5"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6" w:name="_Toc20321568"/>
      <w:bookmarkStart w:id="177" w:name="_Toc32151399"/>
      <w:bookmarkStart w:id="178" w:name="_Toc38560502"/>
      <w:bookmarkEnd w:id="175"/>
      <w:r w:rsidRPr="001B6F16">
        <w:rPr>
          <w:rFonts w:ascii="DIN Next LT Arabic" w:hAnsi="DIN Next LT Arabic" w:cs="DIN Next LT Arabic"/>
          <w:color w:val="000000" w:themeColor="text1"/>
          <w:szCs w:val="24"/>
          <w:rtl/>
        </w:rPr>
        <w:t>تعليمات ممثل الجهة</w:t>
      </w:r>
      <w:bookmarkEnd w:id="176"/>
      <w:bookmarkEnd w:id="177"/>
      <w:bookmarkEnd w:id="178"/>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9" w:name="_Toc20321569"/>
      <w:bookmarkStart w:id="180" w:name="_Toc32151400"/>
      <w:bookmarkStart w:id="181" w:name="_Toc38560503"/>
      <w:r w:rsidRPr="001B6F16">
        <w:rPr>
          <w:rFonts w:ascii="DIN Next LT Arabic" w:hAnsi="DIN Next LT Arabic" w:cs="DIN Next LT Arabic"/>
          <w:color w:val="000000" w:themeColor="text1"/>
          <w:szCs w:val="24"/>
          <w:rtl/>
        </w:rPr>
        <w:t>استبدال ممثل الجهة</w:t>
      </w:r>
      <w:bookmarkEnd w:id="179"/>
      <w:bookmarkEnd w:id="180"/>
      <w:bookmarkEnd w:id="181"/>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2" w:name="_Toc38560504"/>
      <w:r w:rsidRPr="001B6F16">
        <w:rPr>
          <w:rFonts w:ascii="DIN Next LT Arabic" w:hAnsi="DIN Next LT Arabic" w:cs="DIN Next LT Arabic"/>
          <w:sz w:val="24"/>
          <w:szCs w:val="24"/>
          <w:rtl/>
        </w:rPr>
        <w:lastRenderedPageBreak/>
        <w:t>القسم الرابع: مسؤوليات المتعاقد</w:t>
      </w:r>
      <w:bookmarkEnd w:id="172"/>
      <w:bookmarkEnd w:id="182"/>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3" w:name="_Toc20321571"/>
      <w:bookmarkStart w:id="184" w:name="_Toc32151402"/>
      <w:bookmarkStart w:id="185" w:name="_Toc38560505"/>
      <w:bookmarkEnd w:id="173"/>
      <w:r w:rsidRPr="001B6F16">
        <w:rPr>
          <w:rFonts w:ascii="DIN Next LT Arabic" w:hAnsi="DIN Next LT Arabic" w:cs="DIN Next LT Arabic"/>
          <w:color w:val="000000" w:themeColor="text1"/>
          <w:szCs w:val="24"/>
          <w:rtl/>
        </w:rPr>
        <w:t>الالتزامات العامة</w:t>
      </w:r>
      <w:bookmarkEnd w:id="183"/>
      <w:bookmarkEnd w:id="184"/>
      <w:bookmarkEnd w:id="185"/>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6"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6"/>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64D4EE00"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7" w:name="_Toc35938880"/>
      <w:bookmarkStart w:id="188" w:name="_Toc38560506"/>
      <w:bookmarkStart w:id="189" w:name="_Hlk35864886"/>
      <w:bookmarkStart w:id="190" w:name="_Toc20321573"/>
      <w:bookmarkStart w:id="191" w:name="_Toc32151404"/>
      <w:r w:rsidRPr="001B6F16">
        <w:rPr>
          <w:rFonts w:ascii="DIN Next LT Arabic" w:hAnsi="DIN Next LT Arabic" w:cs="DIN Next LT Arabic"/>
          <w:color w:val="000000" w:themeColor="text1"/>
          <w:szCs w:val="24"/>
          <w:rtl/>
        </w:rPr>
        <w:t>مسؤولية المتعاقد</w:t>
      </w:r>
      <w:bookmarkEnd w:id="187"/>
      <w:bookmarkEnd w:id="188"/>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2" w:name="_Toc38560507"/>
      <w:bookmarkEnd w:id="189"/>
      <w:r w:rsidRPr="001B6F16">
        <w:rPr>
          <w:rFonts w:ascii="DIN Next LT Arabic" w:hAnsi="DIN Next LT Arabic" w:cs="DIN Next LT Arabic"/>
          <w:color w:val="000000" w:themeColor="text1"/>
          <w:szCs w:val="24"/>
          <w:rtl/>
        </w:rPr>
        <w:t>ممثل المتعاقد</w:t>
      </w:r>
      <w:bookmarkEnd w:id="190"/>
      <w:r w:rsidRPr="001B6F16">
        <w:rPr>
          <w:rFonts w:ascii="DIN Next LT Arabic" w:hAnsi="DIN Next LT Arabic" w:cs="DIN Next LT Arabic"/>
          <w:color w:val="000000" w:themeColor="text1"/>
          <w:szCs w:val="24"/>
          <w:rtl/>
        </w:rPr>
        <w:t xml:space="preserve"> في الموقع</w:t>
      </w:r>
      <w:bookmarkEnd w:id="191"/>
      <w:bookmarkEnd w:id="192"/>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3" w:name="_Toc20321574"/>
      <w:bookmarkStart w:id="194" w:name="_Toc32151405"/>
      <w:bookmarkStart w:id="195" w:name="_Toc38560508"/>
      <w:r w:rsidRPr="001B6F16">
        <w:rPr>
          <w:rFonts w:ascii="DIN Next LT Arabic" w:hAnsi="DIN Next LT Arabic" w:cs="DIN Next LT Arabic"/>
          <w:color w:val="000000" w:themeColor="text1"/>
          <w:szCs w:val="24"/>
          <w:rtl/>
        </w:rPr>
        <w:t>التعاون مع المتعاقدين الآخرين</w:t>
      </w:r>
      <w:bookmarkEnd w:id="193"/>
      <w:bookmarkEnd w:id="194"/>
      <w:bookmarkEnd w:id="195"/>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6" w:name="_Toc20321575"/>
      <w:bookmarkStart w:id="197" w:name="_Toc32151406"/>
      <w:bookmarkStart w:id="198" w:name="_Toc38560509"/>
      <w:r w:rsidRPr="001B6F16">
        <w:rPr>
          <w:rFonts w:ascii="DIN Next LT Arabic" w:hAnsi="DIN Next LT Arabic" w:cs="DIN Next LT Arabic"/>
          <w:color w:val="000000" w:themeColor="text1"/>
          <w:szCs w:val="24"/>
          <w:rtl/>
        </w:rPr>
        <w:t>السلامة والصحة المهنية</w:t>
      </w:r>
      <w:bookmarkEnd w:id="196"/>
      <w:bookmarkEnd w:id="197"/>
      <w:bookmarkEnd w:id="198"/>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9" w:name="_Toc20321576"/>
      <w:bookmarkStart w:id="200" w:name="_Toc32151407"/>
      <w:bookmarkStart w:id="201" w:name="_Toc38560510"/>
      <w:r w:rsidRPr="001B6F16">
        <w:rPr>
          <w:rFonts w:ascii="DIN Next LT Arabic" w:hAnsi="DIN Next LT Arabic" w:cs="DIN Next LT Arabic"/>
          <w:color w:val="000000" w:themeColor="text1"/>
          <w:szCs w:val="24"/>
          <w:rtl/>
        </w:rPr>
        <w:t>إجراءات السلامة</w:t>
      </w:r>
      <w:bookmarkEnd w:id="199"/>
      <w:bookmarkEnd w:id="200"/>
      <w:bookmarkEnd w:id="201"/>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2" w:name="_Toc20321577"/>
      <w:bookmarkStart w:id="203" w:name="_Toc32151408"/>
      <w:bookmarkStart w:id="204" w:name="_Toc38560511"/>
      <w:r w:rsidRPr="001B6F16">
        <w:rPr>
          <w:rFonts w:ascii="DIN Next LT Arabic" w:hAnsi="DIN Next LT Arabic" w:cs="DIN Next LT Arabic"/>
          <w:color w:val="000000" w:themeColor="text1"/>
          <w:szCs w:val="24"/>
          <w:rtl/>
        </w:rPr>
        <w:t>حماية البيئة</w:t>
      </w:r>
      <w:bookmarkEnd w:id="202"/>
      <w:bookmarkEnd w:id="203"/>
      <w:bookmarkEnd w:id="204"/>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w:t>
      </w:r>
      <w:r w:rsidRPr="001B6F16">
        <w:rPr>
          <w:rFonts w:ascii="DIN Next LT Arabic" w:hAnsi="DIN Next LT Arabic" w:cs="DIN Next LT Arabic"/>
          <w:color w:val="000000" w:themeColor="text1"/>
          <w:sz w:val="24"/>
          <w:szCs w:val="24"/>
          <w:rtl/>
        </w:rPr>
        <w:lastRenderedPageBreak/>
        <w:t xml:space="preserve">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5" w:name="_Toc20321578"/>
      <w:bookmarkStart w:id="206" w:name="_Toc32151409"/>
      <w:bookmarkStart w:id="207" w:name="_Toc38560512"/>
      <w:r w:rsidRPr="001B6F16">
        <w:rPr>
          <w:rFonts w:ascii="DIN Next LT Arabic" w:hAnsi="DIN Next LT Arabic" w:cs="DIN Next LT Arabic"/>
          <w:color w:val="000000" w:themeColor="text1"/>
          <w:szCs w:val="24"/>
          <w:rtl/>
        </w:rPr>
        <w:t>ضمان الجودة</w:t>
      </w:r>
      <w:bookmarkEnd w:id="205"/>
      <w:bookmarkEnd w:id="206"/>
      <w:bookmarkEnd w:id="207"/>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8" w:name="_Toc20321579"/>
      <w:bookmarkStart w:id="209" w:name="_Toc35938887"/>
      <w:bookmarkStart w:id="210" w:name="_Toc38560513"/>
      <w:bookmarkStart w:id="211" w:name="_Hlk35858252"/>
      <w:bookmarkStart w:id="212" w:name="_Toc20321580"/>
      <w:bookmarkStart w:id="213" w:name="_Toc32151411"/>
      <w:r w:rsidRPr="001B6F16">
        <w:rPr>
          <w:rFonts w:ascii="DIN Next LT Arabic" w:hAnsi="DIN Next LT Arabic" w:cs="DIN Next LT Arabic"/>
          <w:color w:val="000000" w:themeColor="text1"/>
          <w:szCs w:val="24"/>
          <w:rtl/>
        </w:rPr>
        <w:t>نقل المعدات والمواد</w:t>
      </w:r>
      <w:bookmarkEnd w:id="208"/>
      <w:bookmarkEnd w:id="209"/>
      <w:bookmarkEnd w:id="210"/>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4" w:name="_Toc9944880"/>
      <w:bookmarkStart w:id="215" w:name="_Toc20321581"/>
      <w:bookmarkStart w:id="216" w:name="_Toc32151412"/>
      <w:bookmarkStart w:id="217" w:name="_Toc38560514"/>
      <w:bookmarkEnd w:id="211"/>
      <w:bookmarkEnd w:id="212"/>
      <w:bookmarkEnd w:id="213"/>
      <w:r w:rsidRPr="001B6F16">
        <w:rPr>
          <w:rFonts w:ascii="DIN Next LT Arabic" w:hAnsi="DIN Next LT Arabic" w:cs="DIN Next LT Arabic"/>
          <w:color w:val="000000" w:themeColor="text1"/>
          <w:szCs w:val="24"/>
          <w:rtl/>
        </w:rPr>
        <w:t>ممتلكات الجهة</w:t>
      </w:r>
      <w:bookmarkEnd w:id="214"/>
      <w:bookmarkEnd w:id="215"/>
      <w:r w:rsidRPr="001B6F16">
        <w:rPr>
          <w:rFonts w:ascii="DIN Next LT Arabic" w:hAnsi="DIN Next LT Arabic" w:cs="DIN Next LT Arabic"/>
          <w:color w:val="000000" w:themeColor="text1"/>
          <w:szCs w:val="24"/>
          <w:rtl/>
        </w:rPr>
        <w:t xml:space="preserve"> الحكومية</w:t>
      </w:r>
      <w:bookmarkEnd w:id="216"/>
      <w:bookmarkEnd w:id="217"/>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8" w:name="_Toc20321582"/>
      <w:bookmarkStart w:id="219" w:name="_Toc32151413"/>
      <w:bookmarkStart w:id="220" w:name="_Toc38560515"/>
      <w:r w:rsidRPr="001B6F16">
        <w:rPr>
          <w:rFonts w:ascii="DIN Next LT Arabic" w:hAnsi="DIN Next LT Arabic" w:cs="DIN Next LT Arabic"/>
          <w:color w:val="000000" w:themeColor="text1"/>
          <w:szCs w:val="24"/>
          <w:rtl/>
        </w:rPr>
        <w:t>موقع العمل</w:t>
      </w:r>
      <w:bookmarkEnd w:id="218"/>
      <w:bookmarkEnd w:id="219"/>
      <w:bookmarkEnd w:id="220"/>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1" w:name="_Toc9944878"/>
      <w:bookmarkStart w:id="222" w:name="_Toc20321583"/>
      <w:bookmarkStart w:id="223" w:name="_Toc32151414"/>
      <w:bookmarkStart w:id="224" w:name="_Toc38560516"/>
      <w:r w:rsidRPr="001B6F16">
        <w:rPr>
          <w:rFonts w:ascii="DIN Next LT Arabic" w:hAnsi="DIN Next LT Arabic" w:cs="DIN Next LT Arabic"/>
          <w:color w:val="000000" w:themeColor="text1"/>
          <w:szCs w:val="24"/>
          <w:rtl/>
        </w:rPr>
        <w:lastRenderedPageBreak/>
        <w:t>التأمين</w:t>
      </w:r>
      <w:bookmarkEnd w:id="221"/>
      <w:bookmarkEnd w:id="222"/>
      <w:bookmarkEnd w:id="223"/>
      <w:bookmarkEnd w:id="224"/>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5" w:name="_Toc20321584"/>
      <w:bookmarkStart w:id="226" w:name="_Toc38560517"/>
      <w:bookmarkStart w:id="227" w:name="_Toc9944873"/>
      <w:r w:rsidRPr="001B6F16">
        <w:rPr>
          <w:rFonts w:ascii="DIN Next LT Arabic" w:hAnsi="DIN Next LT Arabic" w:cs="DIN Next LT Arabic"/>
          <w:sz w:val="24"/>
          <w:szCs w:val="24"/>
          <w:rtl/>
        </w:rPr>
        <w:lastRenderedPageBreak/>
        <w:t>القسم الخامس: تنفيذ الأعمال</w:t>
      </w:r>
      <w:bookmarkEnd w:id="225"/>
      <w:bookmarkEnd w:id="226"/>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8"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9" w:name="_Toc30864015"/>
      <w:bookmarkStart w:id="230" w:name="_Toc30864428"/>
      <w:bookmarkStart w:id="231" w:name="_Toc30864607"/>
      <w:bookmarkStart w:id="232" w:name="_Toc30950460"/>
      <w:bookmarkStart w:id="233" w:name="_Toc31036415"/>
      <w:bookmarkStart w:id="234" w:name="_Toc38560518"/>
      <w:bookmarkEnd w:id="229"/>
      <w:bookmarkEnd w:id="230"/>
      <w:bookmarkEnd w:id="231"/>
      <w:bookmarkEnd w:id="232"/>
      <w:bookmarkEnd w:id="233"/>
      <w:r w:rsidRPr="001B6F16">
        <w:rPr>
          <w:rFonts w:ascii="DIN Next LT Arabic" w:hAnsi="DIN Next LT Arabic" w:cs="DIN Next LT Arabic"/>
          <w:color w:val="000000"/>
          <w:szCs w:val="24"/>
          <w:rtl/>
        </w:rPr>
        <w:t>بدء الأعمال</w:t>
      </w:r>
      <w:bookmarkEnd w:id="228"/>
      <w:bookmarkEnd w:id="234"/>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5"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5"/>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6" w:name="_Toc29297701"/>
      <w:bookmarkStart w:id="237" w:name="_Toc31036653"/>
      <w:bookmarkStart w:id="238" w:name="_Toc38560519"/>
      <w:r w:rsidRPr="001B6F16">
        <w:rPr>
          <w:rFonts w:ascii="DIN Next LT Arabic" w:hAnsi="DIN Next LT Arabic" w:cs="DIN Next LT Arabic"/>
          <w:color w:val="000000"/>
          <w:szCs w:val="24"/>
          <w:rtl/>
        </w:rPr>
        <w:t>مدة إنجاز الأعمال</w:t>
      </w:r>
      <w:bookmarkEnd w:id="236"/>
      <w:bookmarkEnd w:id="237"/>
      <w:bookmarkEnd w:id="238"/>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9" w:name="_Hlk20308289"/>
      <w:bookmarkStart w:id="240"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9"/>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1" w:name="_Toc20407963"/>
      <w:bookmarkStart w:id="242" w:name="_Toc29297702"/>
      <w:bookmarkStart w:id="243" w:name="_Toc31036654"/>
      <w:bookmarkStart w:id="244" w:name="_Toc38560520"/>
      <w:bookmarkEnd w:id="240"/>
      <w:r w:rsidRPr="001B6F16">
        <w:rPr>
          <w:rFonts w:ascii="DIN Next LT Arabic" w:hAnsi="DIN Next LT Arabic" w:cs="DIN Next LT Arabic"/>
          <w:color w:val="000000"/>
          <w:szCs w:val="24"/>
          <w:rtl/>
        </w:rPr>
        <w:t>برنامج العمل</w:t>
      </w:r>
      <w:bookmarkEnd w:id="241"/>
      <w:bookmarkEnd w:id="242"/>
      <w:bookmarkEnd w:id="243"/>
      <w:bookmarkEnd w:id="244"/>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5" w:name="_Hlk20308343"/>
      <w:bookmarkStart w:id="246"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5"/>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7" w:name="_Toc20407964"/>
      <w:bookmarkStart w:id="248" w:name="_Toc29297703"/>
      <w:bookmarkStart w:id="249" w:name="_Toc31036655"/>
      <w:bookmarkStart w:id="250" w:name="_Toc38560521"/>
      <w:bookmarkEnd w:id="246"/>
      <w:r w:rsidRPr="001B6F16">
        <w:rPr>
          <w:rFonts w:ascii="DIN Next LT Arabic" w:hAnsi="DIN Next LT Arabic" w:cs="DIN Next LT Arabic"/>
          <w:color w:val="000000"/>
          <w:szCs w:val="24"/>
          <w:rtl/>
        </w:rPr>
        <w:t>نسبة تقدم الأعمال</w:t>
      </w:r>
      <w:bookmarkEnd w:id="247"/>
      <w:bookmarkEnd w:id="248"/>
      <w:bookmarkEnd w:id="249"/>
      <w:bookmarkEnd w:id="250"/>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1"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1"/>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2" w:name="_Toc38560522"/>
      <w:bookmarkStart w:id="253" w:name="_Toc20321589"/>
      <w:r w:rsidRPr="001B6F16">
        <w:rPr>
          <w:rFonts w:ascii="DIN Next LT Arabic" w:hAnsi="DIN Next LT Arabic" w:cs="DIN Next LT Arabic"/>
          <w:color w:val="000000"/>
          <w:szCs w:val="24"/>
          <w:rtl/>
        </w:rPr>
        <w:t>ضمان جودة</w:t>
      </w:r>
      <w:bookmarkStart w:id="254" w:name="_Toc9944874"/>
      <w:bookmarkEnd w:id="227"/>
      <w:r w:rsidRPr="001B6F16">
        <w:rPr>
          <w:rFonts w:ascii="DIN Next LT Arabic" w:hAnsi="DIN Next LT Arabic" w:cs="DIN Next LT Arabic"/>
          <w:color w:val="000000"/>
          <w:szCs w:val="24"/>
          <w:rtl/>
        </w:rPr>
        <w:t xml:space="preserve"> الأعمال</w:t>
      </w:r>
      <w:bookmarkEnd w:id="252"/>
      <w:bookmarkEnd w:id="254"/>
      <w:r w:rsidRPr="001B6F16">
        <w:rPr>
          <w:rFonts w:ascii="DIN Next LT Arabic" w:hAnsi="DIN Next LT Arabic" w:cs="DIN Next LT Arabic"/>
          <w:color w:val="000000"/>
          <w:szCs w:val="24"/>
          <w:rtl/>
        </w:rPr>
        <w:t xml:space="preserve"> </w:t>
      </w:r>
      <w:bookmarkEnd w:id="253"/>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5" w:name="_Toc9944875"/>
      <w:bookmarkStart w:id="256" w:name="_Toc20321591"/>
      <w:bookmarkStart w:id="257" w:name="_Toc38560523"/>
      <w:r w:rsidRPr="001B6F16">
        <w:rPr>
          <w:rFonts w:ascii="DIN Next LT Arabic" w:hAnsi="DIN Next LT Arabic" w:cs="DIN Next LT Arabic"/>
          <w:color w:val="000000"/>
          <w:szCs w:val="24"/>
          <w:rtl/>
        </w:rPr>
        <w:t>التعبئة والتغليف والتوثيق</w:t>
      </w:r>
      <w:bookmarkEnd w:id="255"/>
      <w:bookmarkEnd w:id="256"/>
      <w:bookmarkEnd w:id="257"/>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8"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9" w:name="_Toc20321597"/>
      <w:bookmarkStart w:id="260"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9"/>
      <w:bookmarkEnd w:id="260"/>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1" w:name="_Toc20321598"/>
      <w:bookmarkStart w:id="262" w:name="_Toc38560525"/>
      <w:r w:rsidRPr="001B6F16">
        <w:rPr>
          <w:rFonts w:ascii="DIN Next LT Arabic" w:hAnsi="DIN Next LT Arabic" w:cs="DIN Next LT Arabic"/>
          <w:color w:val="000000"/>
          <w:szCs w:val="24"/>
          <w:rtl/>
        </w:rPr>
        <w:t>حل النزاعات الفنية</w:t>
      </w:r>
      <w:bookmarkEnd w:id="261"/>
      <w:bookmarkEnd w:id="262"/>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3" w:name="_Toc20321599"/>
      <w:bookmarkStart w:id="264" w:name="_Toc35938905"/>
      <w:bookmarkStart w:id="265" w:name="_Toc38560526"/>
      <w:bookmarkStart w:id="266" w:name="_Toc20321600"/>
      <w:bookmarkStart w:id="267" w:name="_Toc32151426"/>
      <w:bookmarkStart w:id="268" w:name="_Toc9944883"/>
      <w:bookmarkStart w:id="269" w:name="_Toc9944895"/>
      <w:bookmarkEnd w:id="258"/>
      <w:r w:rsidRPr="001B6F16">
        <w:rPr>
          <w:rFonts w:ascii="DIN Next LT Arabic" w:hAnsi="DIN Next LT Arabic" w:cs="DIN Next LT Arabic"/>
          <w:color w:val="000000"/>
          <w:szCs w:val="24"/>
          <w:rtl/>
        </w:rPr>
        <w:t>الإجراءات التصحيحية</w:t>
      </w:r>
      <w:bookmarkEnd w:id="263"/>
      <w:bookmarkEnd w:id="264"/>
      <w:bookmarkEnd w:id="265"/>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70" w:name="_Toc35938906"/>
      <w:bookmarkStart w:id="271" w:name="_Toc38560527"/>
      <w:bookmarkEnd w:id="266"/>
      <w:bookmarkEnd w:id="267"/>
      <w:r w:rsidRPr="001B6F16">
        <w:rPr>
          <w:rFonts w:ascii="DIN Next LT Arabic" w:hAnsi="DIN Next LT Arabic" w:cs="DIN Next LT Arabic"/>
          <w:color w:val="auto"/>
          <w:szCs w:val="24"/>
          <w:rtl/>
        </w:rPr>
        <w:t>طلبات التغيير</w:t>
      </w:r>
      <w:bookmarkEnd w:id="270"/>
      <w:bookmarkEnd w:id="271"/>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2" w:name="_Toc9944891"/>
      <w:bookmarkStart w:id="273" w:name="_Toc20321601"/>
      <w:bookmarkStart w:id="274" w:name="_Toc35938907"/>
      <w:bookmarkStart w:id="275" w:name="_Toc38560528"/>
      <w:bookmarkStart w:id="276" w:name="_Toc9944889"/>
      <w:r w:rsidRPr="001B6F16">
        <w:rPr>
          <w:rFonts w:ascii="DIN Next LT Arabic" w:hAnsi="DIN Next LT Arabic" w:cs="DIN Next LT Arabic"/>
          <w:color w:val="auto"/>
          <w:szCs w:val="24"/>
          <w:rtl/>
        </w:rPr>
        <w:t>إيقاف الأعمال</w:t>
      </w:r>
      <w:bookmarkEnd w:id="272"/>
      <w:bookmarkEnd w:id="273"/>
      <w:bookmarkEnd w:id="274"/>
      <w:bookmarkEnd w:id="275"/>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7" w:name="_Toc20321602"/>
      <w:bookmarkStart w:id="278" w:name="_Toc35938908"/>
      <w:bookmarkStart w:id="279" w:name="_Toc38560529"/>
      <w:r w:rsidRPr="001B6F16">
        <w:rPr>
          <w:rFonts w:ascii="DIN Next LT Arabic" w:hAnsi="DIN Next LT Arabic" w:cs="DIN Next LT Arabic"/>
          <w:color w:val="000000"/>
          <w:szCs w:val="24"/>
          <w:rtl/>
        </w:rPr>
        <w:t>زيادة الالتزامات وتخفيضها</w:t>
      </w:r>
      <w:bookmarkEnd w:id="276"/>
      <w:bookmarkEnd w:id="277"/>
      <w:bookmarkEnd w:id="278"/>
      <w:bookmarkEnd w:id="279"/>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80"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1" w:name="_Toc20321603"/>
      <w:bookmarkStart w:id="282" w:name="_Toc35938909"/>
      <w:bookmarkStart w:id="283" w:name="_Toc38560530"/>
      <w:r w:rsidRPr="001B6F16">
        <w:rPr>
          <w:rFonts w:ascii="DIN Next LT Arabic" w:hAnsi="DIN Next LT Arabic" w:cs="DIN Next LT Arabic"/>
          <w:color w:val="000000"/>
          <w:szCs w:val="24"/>
          <w:rtl/>
        </w:rPr>
        <w:t xml:space="preserve">تمديد </w:t>
      </w:r>
      <w:bookmarkEnd w:id="280"/>
      <w:r w:rsidRPr="001B6F16">
        <w:rPr>
          <w:rFonts w:ascii="DIN Next LT Arabic" w:hAnsi="DIN Next LT Arabic" w:cs="DIN Next LT Arabic"/>
          <w:color w:val="000000"/>
          <w:szCs w:val="24"/>
          <w:rtl/>
        </w:rPr>
        <w:t>العقد</w:t>
      </w:r>
      <w:bookmarkEnd w:id="281"/>
      <w:bookmarkEnd w:id="282"/>
      <w:bookmarkEnd w:id="283"/>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4" w:name="_Hlk25238670"/>
      <w:r w:rsidRPr="001B6F16">
        <w:rPr>
          <w:rFonts w:ascii="DIN Next LT Arabic" w:hAnsi="DIN Next LT Arabic" w:cs="DIN Next LT Arabic"/>
          <w:sz w:val="24"/>
          <w:szCs w:val="24"/>
          <w:rtl/>
        </w:rPr>
        <w:t xml:space="preserve">ووفقًا لما تقره الجهة الحكومية. </w:t>
      </w:r>
    </w:p>
    <w:bookmarkEnd w:id="284"/>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5" w:name="_Toc9944893"/>
      <w:bookmarkStart w:id="286" w:name="_Toc20321604"/>
      <w:bookmarkStart w:id="287" w:name="_Toc35938910"/>
      <w:bookmarkStart w:id="288" w:name="_Toc38560531"/>
      <w:r w:rsidRPr="001B6F16">
        <w:rPr>
          <w:rFonts w:ascii="DIN Next LT Arabic" w:hAnsi="DIN Next LT Arabic" w:cs="DIN Next LT Arabic"/>
          <w:color w:val="000000"/>
          <w:szCs w:val="24"/>
          <w:rtl/>
        </w:rPr>
        <w:t>السحب الجزئ</w:t>
      </w:r>
      <w:bookmarkEnd w:id="285"/>
      <w:r w:rsidRPr="001B6F16">
        <w:rPr>
          <w:rFonts w:ascii="DIN Next LT Arabic" w:hAnsi="DIN Next LT Arabic" w:cs="DIN Next LT Arabic"/>
          <w:color w:val="000000"/>
          <w:szCs w:val="24"/>
          <w:rtl/>
        </w:rPr>
        <w:t>ي</w:t>
      </w:r>
      <w:bookmarkEnd w:id="286"/>
      <w:bookmarkEnd w:id="287"/>
      <w:bookmarkEnd w:id="288"/>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9" w:name="_Toc20321607"/>
      <w:bookmarkStart w:id="290" w:name="_Toc35938911"/>
      <w:bookmarkStart w:id="291" w:name="_Toc38560532"/>
      <w:r w:rsidRPr="001B6F16">
        <w:rPr>
          <w:rFonts w:ascii="DIN Next LT Arabic" w:hAnsi="DIN Next LT Arabic" w:cs="DIN Next LT Arabic"/>
          <w:color w:val="000000"/>
          <w:szCs w:val="24"/>
          <w:rtl/>
        </w:rPr>
        <w:t>تسلُّم الأعمال</w:t>
      </w:r>
      <w:bookmarkEnd w:id="289"/>
      <w:bookmarkEnd w:id="290"/>
      <w:bookmarkEnd w:id="291"/>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2" w:name="_Toc20321608"/>
      <w:bookmarkStart w:id="293" w:name="_Toc35938912"/>
      <w:bookmarkStart w:id="294" w:name="_Toc38560533"/>
      <w:r w:rsidRPr="001B6F16">
        <w:rPr>
          <w:rFonts w:ascii="DIN Next LT Arabic" w:hAnsi="DIN Next LT Arabic" w:cs="DIN Next LT Arabic"/>
          <w:color w:val="000000" w:themeColor="text1"/>
          <w:szCs w:val="24"/>
          <w:rtl/>
        </w:rPr>
        <w:t>المسؤولية عن الأعمال</w:t>
      </w:r>
      <w:bookmarkEnd w:id="292"/>
      <w:bookmarkEnd w:id="293"/>
      <w:bookmarkEnd w:id="294"/>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5" w:name="_Toc9944898"/>
      <w:bookmarkStart w:id="296" w:name="_Toc20321610"/>
      <w:bookmarkStart w:id="297" w:name="_Toc38560534"/>
      <w:r w:rsidRPr="001B6F16">
        <w:rPr>
          <w:rFonts w:ascii="DIN Next LT Arabic" w:hAnsi="DIN Next LT Arabic" w:cs="DIN Next LT Arabic"/>
          <w:color w:val="000000"/>
          <w:szCs w:val="24"/>
          <w:rtl/>
        </w:rPr>
        <w:t>تقييم أداء المتعاقد</w:t>
      </w:r>
      <w:bookmarkEnd w:id="295"/>
      <w:bookmarkEnd w:id="296"/>
      <w:bookmarkEnd w:id="297"/>
    </w:p>
    <w:p w14:paraId="168FB070" w14:textId="77777777" w:rsidR="009160B1" w:rsidRPr="001B6F16" w:rsidRDefault="009160B1" w:rsidP="000D0FAA">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[ملاحظة: تقوم الجهة الحكومية</w:t>
      </w:r>
      <w:r w:rsidRPr="001B6F16">
        <w:rPr>
          <w:rFonts w:ascii="DIN Next LT Arabic" w:hAnsi="DIN Next LT Arabic" w:cs="DIN Next LT Arabic"/>
          <w:color w:val="0070C0"/>
          <w:sz w:val="24"/>
          <w:szCs w:val="24"/>
          <w:rtl/>
          <w:lang w:bidi="ar-LB"/>
        </w:rPr>
        <w:t xml:space="preserve"> بتحديد مواعيد التقييم وتكرار عملية التقييم</w:t>
      </w:r>
      <w:r w:rsidRPr="001B6F16">
        <w:rPr>
          <w:rFonts w:ascii="DIN Next LT Arabic" w:hAnsi="DIN Next LT Arabic" w:cs="DIN Next LT Arabic"/>
          <w:color w:val="0070C0"/>
          <w:sz w:val="24"/>
          <w:szCs w:val="24"/>
          <w:rtl/>
        </w:rPr>
        <w:t>]</w:t>
      </w:r>
    </w:p>
    <w:p w14:paraId="21706A4B" w14:textId="1C05EF72" w:rsidR="009160B1" w:rsidRPr="001B6F16" w:rsidRDefault="009160B1" w:rsidP="000D0FAA">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color w:val="000000" w:themeColor="text1"/>
          <w:sz w:val="24"/>
          <w:szCs w:val="24"/>
          <w:rtl/>
        </w:rPr>
        <w:t xml:space="preserve">يتم التقييم الدوري لأداء المتعاقد </w:t>
      </w:r>
      <w:r w:rsidRPr="001B6F16">
        <w:rPr>
          <w:rFonts w:ascii="DIN Next LT Arabic" w:hAnsi="DIN Next LT Arabic" w:cs="DIN Next LT Arabic"/>
          <w:color w:val="FF0000"/>
          <w:sz w:val="24"/>
          <w:szCs w:val="24"/>
          <w:rtl/>
        </w:rPr>
        <w:t>[شهريًّا]</w:t>
      </w:r>
      <w:r w:rsidRPr="001B6F16">
        <w:rPr>
          <w:rFonts w:ascii="DIN Next LT Arabic" w:hAnsi="DIN Next LT Arabic" w:cs="DIN Next LT Arabic"/>
          <w:color w:val="000000" w:themeColor="text1"/>
          <w:sz w:val="24"/>
          <w:szCs w:val="24"/>
          <w:rtl/>
        </w:rPr>
        <w:t xml:space="preserve">، بالإضافة </w:t>
      </w:r>
      <w:r w:rsidR="00241C9D" w:rsidRPr="001B6F16">
        <w:rPr>
          <w:rFonts w:ascii="DIN Next LT Arabic" w:hAnsi="DIN Next LT Arabic" w:cs="DIN Next LT Arabic" w:hint="cs"/>
          <w:color w:val="000000" w:themeColor="text1"/>
          <w:sz w:val="24"/>
          <w:szCs w:val="24"/>
          <w:rtl/>
        </w:rPr>
        <w:t>إلى</w:t>
      </w:r>
      <w:r w:rsidRPr="001B6F16">
        <w:rPr>
          <w:rFonts w:ascii="DIN Next LT Arabic" w:hAnsi="DIN Next LT Arabic" w:cs="DIN Next LT Arabic"/>
          <w:color w:val="000000" w:themeColor="text1"/>
          <w:sz w:val="24"/>
          <w:szCs w:val="24"/>
          <w:rtl/>
        </w:rPr>
        <w:t xml:space="preserve"> التقييم النهائي لأداء المتعاقد الذي يتم بعد تنفيذ العقد. يتم إجراء عمليات التقييم للمتعاقد في المواعيد الزمنية التَّالية: </w:t>
      </w:r>
      <w:r w:rsidRPr="001B6F16">
        <w:rPr>
          <w:rFonts w:ascii="DIN Next LT Arabic" w:hAnsi="DIN Next LT Arabic" w:cs="DIN Next LT Arabic"/>
          <w:color w:val="FF0000"/>
          <w:sz w:val="24"/>
          <w:szCs w:val="24"/>
          <w:rtl/>
        </w:rPr>
        <w:t>[أدخل التاريخ]، [أدخل التاريخ]، ....</w:t>
      </w:r>
    </w:p>
    <w:p w14:paraId="70AA7C29" w14:textId="77777777" w:rsidR="009160B1" w:rsidRPr="001B6F16" w:rsidRDefault="009160B1" w:rsidP="000D0FAA">
      <w:pPr>
        <w:tabs>
          <w:tab w:val="left" w:pos="761"/>
          <w:tab w:val="left" w:pos="3709"/>
        </w:tabs>
        <w:bidi/>
        <w:spacing w:before="240" w:line="276" w:lineRule="auto"/>
        <w:jc w:val="both"/>
        <w:rPr>
          <w:rFonts w:ascii="DIN Next LT Arabic" w:hAnsi="DIN Next LT Arabic" w:cs="DIN Next LT Arabic"/>
          <w:color w:val="FF0000"/>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w:t>
      </w:r>
    </w:p>
    <w:p w14:paraId="576A2495"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تقوم الجهة الحكومية بإشعار المتعاقد بنتائج التقييم وعليها بعد أن تصبح نتائج التقييم نهائية، رفع النتائج في البوابة وتدوينها في سجل المتعاقد</w:t>
      </w:r>
      <w:r w:rsidR="0069599A" w:rsidRPr="001B6F16">
        <w:rPr>
          <w:rFonts w:ascii="DIN Next LT Arabic" w:hAnsi="DIN Next LT Arabic" w:cs="DIN Next LT Arabic"/>
          <w:sz w:val="24"/>
          <w:szCs w:val="24"/>
          <w:rtl/>
        </w:rPr>
        <w:t>.</w:t>
      </w:r>
    </w:p>
    <w:p w14:paraId="1E0A535B"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0D2C7AC4"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7E6E6739"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سادسًا</w:t>
      </w:r>
      <w:r w:rsidRPr="001B6F16">
        <w:rPr>
          <w:rFonts w:ascii="DIN Next LT Arabic"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6C7AF47C" w14:textId="77777777" w:rsidR="009160B1" w:rsidRPr="001B6F16" w:rsidRDefault="009160B1" w:rsidP="009160B1">
      <w:pPr>
        <w:pStyle w:val="BodyText"/>
        <w:bidi/>
        <w:spacing w:before="240"/>
        <w:rPr>
          <w:rFonts w:ascii="DIN Next LT Arabic" w:hAnsi="DIN Next LT Arabic" w:cs="DIN Next LT Arabic"/>
          <w:sz w:val="24"/>
          <w:szCs w:val="24"/>
        </w:rPr>
      </w:pP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8" w:name="_Toc20321611"/>
      <w:bookmarkStart w:id="299" w:name="_Toc38560535"/>
      <w:bookmarkStart w:id="300" w:name="_Toc3303329"/>
      <w:bookmarkStart w:id="301" w:name="_Toc3460308"/>
      <w:bookmarkStart w:id="302" w:name="_Toc9944906"/>
      <w:bookmarkStart w:id="303" w:name="_Toc3460285"/>
      <w:bookmarkEnd w:id="268"/>
      <w:bookmarkEnd w:id="269"/>
      <w:r w:rsidRPr="001B6F16">
        <w:rPr>
          <w:rFonts w:ascii="DIN Next LT Arabic" w:hAnsi="DIN Next LT Arabic" w:cs="DIN Next LT Arabic"/>
          <w:sz w:val="24"/>
          <w:szCs w:val="24"/>
          <w:rtl/>
        </w:rPr>
        <w:lastRenderedPageBreak/>
        <w:t>القسم السادس: الضمانات</w:t>
      </w:r>
      <w:bookmarkEnd w:id="298"/>
      <w:bookmarkEnd w:id="299"/>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4" w:name="_Toc9944903"/>
      <w:bookmarkStart w:id="305" w:name="_Toc20321612"/>
      <w:bookmarkStart w:id="306" w:name="_Toc38560536"/>
      <w:bookmarkEnd w:id="300"/>
      <w:bookmarkEnd w:id="301"/>
      <w:bookmarkEnd w:id="302"/>
      <w:r w:rsidRPr="001B6F16">
        <w:rPr>
          <w:rFonts w:ascii="DIN Next LT Arabic" w:hAnsi="DIN Next LT Arabic" w:cs="DIN Next LT Arabic"/>
          <w:color w:val="000000"/>
          <w:szCs w:val="24"/>
          <w:rtl/>
        </w:rPr>
        <w:t>الضمان النهائي</w:t>
      </w:r>
      <w:bookmarkEnd w:id="304"/>
      <w:bookmarkEnd w:id="305"/>
      <w:bookmarkEnd w:id="306"/>
    </w:p>
    <w:p w14:paraId="395333B2" w14:textId="47F30B8E" w:rsidR="005231D4" w:rsidRDefault="00AA68DB" w:rsidP="005231D4">
      <w:pPr>
        <w:bidi/>
        <w:jc w:val="lowKashida"/>
        <w:rPr>
          <w:rFonts w:ascii="DIN Next LT Arabic" w:hAnsi="DIN Next LT Arabic" w:cs="DIN Next LT Arabic"/>
          <w:color w:val="000000"/>
          <w:sz w:val="24"/>
          <w:szCs w:val="24"/>
          <w:rtl/>
        </w:rPr>
      </w:pPr>
      <w:r w:rsidRPr="00C4780A">
        <w:rPr>
          <w:rFonts w:ascii="DIN Next LT Arabic" w:hAnsi="DIN Next LT Arabic" w:cs="DIN Next LT Arabic" w:hint="eastAsia"/>
          <w:b/>
          <w:bCs/>
          <w:sz w:val="24"/>
          <w:szCs w:val="24"/>
          <w:u w:val="single"/>
          <w:rtl/>
        </w:rPr>
        <w:t>أولاً</w:t>
      </w:r>
      <w:r w:rsidRPr="00C4780A">
        <w:rPr>
          <w:rFonts w:ascii="DIN Next LT Arabic" w:hAnsi="DIN Next LT Arabic" w:cs="DIN Next LT Arabic"/>
          <w:b/>
          <w:bCs/>
          <w:sz w:val="24"/>
          <w:szCs w:val="24"/>
          <w:u w:val="single"/>
          <w:rtl/>
        </w:rPr>
        <w:t>:</w:t>
      </w:r>
      <w:r w:rsidRPr="00C4780A">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000000"/>
          <w:sz w:val="24"/>
          <w:szCs w:val="24"/>
          <w:rtl/>
        </w:rPr>
        <w:t>قدم الم</w:t>
      </w:r>
      <w:r w:rsidR="005231D4" w:rsidRPr="00B17320">
        <w:rPr>
          <w:rFonts w:ascii="DIN Next LT Arabic" w:hAnsi="DIN Next LT Arabic" w:cs="DIN Next LT Arabic" w:hint="eastAsia"/>
          <w:color w:val="000000"/>
          <w:sz w:val="24"/>
          <w:szCs w:val="24"/>
          <w:rtl/>
        </w:rPr>
        <w:t>تعاقد</w:t>
      </w:r>
      <w:r w:rsidR="005231D4" w:rsidRPr="00B17320">
        <w:rPr>
          <w:rFonts w:ascii="DIN Next LT Arabic" w:hAnsi="DIN Next LT Arabic" w:cs="DIN Next LT Arabic"/>
          <w:color w:val="000000"/>
          <w:sz w:val="24"/>
          <w:szCs w:val="24"/>
          <w:rtl/>
        </w:rPr>
        <w:t xml:space="preserve"> ضماناً بنكياً نهائياً بنسبة [</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FF0000"/>
          <w:sz w:val="24"/>
          <w:szCs w:val="24"/>
        </w:rPr>
        <w:t>5</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قيمة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العقد</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بمبلغ</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ريال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سعودي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صادراً</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برقم</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وتاريخ</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ساري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المفعول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لغاية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w:t>
      </w:r>
    </w:p>
    <w:p w14:paraId="6013D256" w14:textId="4CE09065" w:rsidR="00AA68DB" w:rsidRDefault="00AA68DB" w:rsidP="005231D4">
      <w:pPr>
        <w:bidi/>
        <w:jc w:val="lowKashida"/>
        <w:rPr>
          <w:rFonts w:ascii="DIN Next LT Arabic" w:hAnsi="DIN Next LT Arabic" w:cs="DIN Next LT Arabic"/>
          <w:sz w:val="24"/>
          <w:szCs w:val="24"/>
          <w:rtl/>
        </w:rPr>
      </w:pPr>
      <w:r w:rsidRPr="005C209D">
        <w:rPr>
          <w:rFonts w:ascii="DIN Next LT Arabic" w:hAnsi="DIN Next LT Arabic" w:cs="DIN Next LT Arabic" w:hint="cs"/>
          <w:b/>
          <w:bCs/>
          <w:sz w:val="24"/>
          <w:szCs w:val="24"/>
          <w:u w:val="single"/>
          <w:rtl/>
        </w:rPr>
        <w:t>ثانياً: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7"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7"/>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8" w:name="_Toc9944904"/>
      <w:bookmarkStart w:id="309" w:name="_Toc20321613"/>
      <w:bookmarkStart w:id="310" w:name="_Toc38560537"/>
      <w:r w:rsidRPr="001B6F16">
        <w:rPr>
          <w:rFonts w:ascii="DIN Next LT Arabic" w:hAnsi="DIN Next LT Arabic" w:cs="DIN Next LT Arabic"/>
          <w:color w:val="000000"/>
          <w:szCs w:val="24"/>
          <w:rtl/>
        </w:rPr>
        <w:t>تمديد الضمان</w:t>
      </w:r>
      <w:bookmarkEnd w:id="308"/>
      <w:bookmarkEnd w:id="309"/>
      <w:r w:rsidRPr="001B6F16">
        <w:rPr>
          <w:rFonts w:ascii="DIN Next LT Arabic" w:hAnsi="DIN Next LT Arabic" w:cs="DIN Next LT Arabic"/>
          <w:color w:val="000000"/>
          <w:szCs w:val="24"/>
          <w:rtl/>
        </w:rPr>
        <w:t xml:space="preserve"> النهائي</w:t>
      </w:r>
      <w:bookmarkEnd w:id="310"/>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1" w:name="_Hlk25238844"/>
      <w:r w:rsidRPr="001B6F16">
        <w:rPr>
          <w:rFonts w:ascii="DIN Next LT Arabic" w:hAnsi="DIN Next LT Arabic" w:cs="DIN Next LT Arabic"/>
          <w:sz w:val="24"/>
          <w:szCs w:val="24"/>
          <w:rtl/>
        </w:rPr>
        <w:t>انتهاء مدته</w:t>
      </w:r>
      <w:bookmarkEnd w:id="311"/>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2" w:name="_Toc9944905"/>
      <w:bookmarkStart w:id="313" w:name="_Toc20321614"/>
      <w:bookmarkStart w:id="314" w:name="_Toc35938917"/>
      <w:bookmarkStart w:id="315" w:name="_Toc38560538"/>
      <w:bookmarkStart w:id="316" w:name="_Toc20321615"/>
      <w:bookmarkStart w:id="317" w:name="_Toc9944896"/>
      <w:bookmarkEnd w:id="303"/>
      <w:r w:rsidRPr="001B6F16">
        <w:rPr>
          <w:rFonts w:ascii="DIN Next LT Arabic" w:hAnsi="DIN Next LT Arabic" w:cs="DIN Next LT Arabic"/>
          <w:color w:val="000000"/>
          <w:szCs w:val="24"/>
          <w:rtl/>
        </w:rPr>
        <w:t>مصادرة الضمان</w:t>
      </w:r>
      <w:bookmarkEnd w:id="312"/>
      <w:bookmarkEnd w:id="313"/>
      <w:r w:rsidRPr="001B6F16">
        <w:rPr>
          <w:rFonts w:ascii="DIN Next LT Arabic" w:hAnsi="DIN Next LT Arabic" w:cs="DIN Next LT Arabic"/>
          <w:color w:val="000000"/>
          <w:szCs w:val="24"/>
          <w:rtl/>
        </w:rPr>
        <w:t xml:space="preserve"> النهائي</w:t>
      </w:r>
      <w:bookmarkEnd w:id="314"/>
      <w:bookmarkEnd w:id="315"/>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8" w:name="_Toc38560539"/>
      <w:r w:rsidRPr="001B6F16">
        <w:rPr>
          <w:rFonts w:ascii="DIN Next LT Arabic" w:hAnsi="DIN Next LT Arabic" w:cs="DIN Next LT Arabic"/>
          <w:sz w:val="24"/>
          <w:szCs w:val="24"/>
          <w:rtl/>
        </w:rPr>
        <w:lastRenderedPageBreak/>
        <w:t>القسم السابع: إنهاء العقد</w:t>
      </w:r>
      <w:bookmarkEnd w:id="316"/>
      <w:bookmarkEnd w:id="318"/>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9" w:name="_Toc20321616"/>
      <w:bookmarkStart w:id="320" w:name="_Toc35938919"/>
      <w:bookmarkStart w:id="321" w:name="_Toc38560540"/>
      <w:bookmarkEnd w:id="3"/>
      <w:bookmarkEnd w:id="36"/>
      <w:bookmarkEnd w:id="317"/>
      <w:r w:rsidRPr="001B6F16">
        <w:rPr>
          <w:rFonts w:ascii="DIN Next LT Arabic" w:hAnsi="DIN Next LT Arabic" w:cs="DIN Next LT Arabic"/>
          <w:color w:val="000000"/>
          <w:szCs w:val="24"/>
          <w:rtl/>
        </w:rPr>
        <w:t>إنهاء العقد من قِبَل الجهة الحكومية</w:t>
      </w:r>
      <w:bookmarkEnd w:id="319"/>
      <w:bookmarkEnd w:id="320"/>
      <w:bookmarkEnd w:id="321"/>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2"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2"/>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3" w:name="_Toc9944897"/>
      <w:bookmarkStart w:id="324" w:name="_Toc20321617"/>
      <w:bookmarkStart w:id="325" w:name="_Toc35938920"/>
      <w:bookmarkStart w:id="326" w:name="_Toc38560541"/>
      <w:r w:rsidRPr="001B6F16">
        <w:rPr>
          <w:rFonts w:ascii="DIN Next LT Arabic" w:hAnsi="DIN Next LT Arabic" w:cs="DIN Next LT Arabic"/>
          <w:color w:val="auto"/>
          <w:szCs w:val="24"/>
          <w:rtl/>
        </w:rPr>
        <w:t xml:space="preserve">إنهاء العقد </w:t>
      </w:r>
      <w:bookmarkEnd w:id="323"/>
      <w:bookmarkEnd w:id="324"/>
      <w:r w:rsidRPr="001B6F16">
        <w:rPr>
          <w:rFonts w:ascii="DIN Next LT Arabic" w:hAnsi="DIN Next LT Arabic" w:cs="DIN Next LT Arabic"/>
          <w:color w:val="auto"/>
          <w:szCs w:val="24"/>
          <w:rtl/>
        </w:rPr>
        <w:t>بالاتفاق</w:t>
      </w:r>
      <w:bookmarkEnd w:id="325"/>
      <w:bookmarkEnd w:id="326"/>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7" w:name="_Toc35938921"/>
      <w:bookmarkStart w:id="328" w:name="_Toc38560542"/>
      <w:r w:rsidRPr="001B6F16">
        <w:rPr>
          <w:rFonts w:ascii="DIN Next LT Arabic" w:hAnsi="DIN Next LT Arabic" w:cs="DIN Next LT Arabic"/>
          <w:color w:val="000000"/>
          <w:szCs w:val="24"/>
          <w:rtl/>
        </w:rPr>
        <w:t>التزامات المتعاقد عند إنهاء العقد</w:t>
      </w:r>
      <w:bookmarkEnd w:id="327"/>
      <w:bookmarkEnd w:id="328"/>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9" w:name="_Toc9944899"/>
      <w:bookmarkStart w:id="330" w:name="_Toc20321618"/>
      <w:bookmarkStart w:id="331" w:name="_Toc35938922"/>
      <w:bookmarkStart w:id="332" w:name="_Toc38560543"/>
      <w:r w:rsidRPr="001B6F16">
        <w:rPr>
          <w:rFonts w:ascii="DIN Next LT Arabic" w:hAnsi="DIN Next LT Arabic" w:cs="DIN Next LT Arabic"/>
          <w:color w:val="000000"/>
          <w:szCs w:val="24"/>
          <w:rtl/>
        </w:rPr>
        <w:lastRenderedPageBreak/>
        <w:t>محاسبة المتعاقد</w:t>
      </w:r>
      <w:bookmarkEnd w:id="329"/>
      <w:bookmarkEnd w:id="330"/>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1"/>
      <w:bookmarkEnd w:id="332"/>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3" w:name="_Hlk25238627"/>
      <w:r w:rsidRPr="001B6F16">
        <w:rPr>
          <w:rFonts w:ascii="DIN Next LT Arabic" w:hAnsi="DIN Next LT Arabic" w:cs="DIN Next LT Arabic"/>
          <w:sz w:val="24"/>
          <w:szCs w:val="24"/>
          <w:rtl/>
        </w:rPr>
        <w:t>وأن يقوم بتسليمها للجهة الحكومية</w:t>
      </w:r>
      <w:bookmarkEnd w:id="333"/>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4" w:name="_Toc20321634"/>
      <w:bookmarkStart w:id="335" w:name="_Toc32151443"/>
      <w:bookmarkStart w:id="336" w:name="_Toc38560544"/>
      <w:r w:rsidRPr="001B6F16">
        <w:rPr>
          <w:rFonts w:ascii="DIN Next LT Arabic" w:hAnsi="DIN Next LT Arabic" w:cs="DIN Next LT Arabic"/>
          <w:color w:val="000000" w:themeColor="text1"/>
          <w:sz w:val="24"/>
          <w:szCs w:val="24"/>
          <w:rtl/>
        </w:rPr>
        <w:lastRenderedPageBreak/>
        <w:t>الشروط المالية</w:t>
      </w:r>
      <w:bookmarkEnd w:id="334"/>
      <w:bookmarkEnd w:id="335"/>
      <w:bookmarkEnd w:id="336"/>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7" w:name="_Toc20321635"/>
      <w:bookmarkStart w:id="338" w:name="_Toc32151444"/>
      <w:bookmarkStart w:id="339" w:name="_Toc38560545"/>
      <w:r w:rsidRPr="00FC5B48">
        <w:rPr>
          <w:rFonts w:ascii="DIN Next LT Arabic" w:hAnsi="DIN Next LT Arabic" w:cs="DIN Next LT Arabic"/>
          <w:color w:val="00B050"/>
          <w:szCs w:val="24"/>
          <w:rtl/>
        </w:rPr>
        <w:t>الدفعة المقدمة</w:t>
      </w:r>
      <w:bookmarkEnd w:id="337"/>
      <w:bookmarkEnd w:id="338"/>
      <w:bookmarkEnd w:id="339"/>
    </w:p>
    <w:p w14:paraId="2A937A86"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لا يبقى على هذا الشرط إلا عند تحقق شروطه لذا فعلى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70C0"/>
          <w:sz w:val="24"/>
          <w:szCs w:val="24"/>
          <w:rtl/>
        </w:rPr>
        <w:t>حذف هذا البند في حال لم تتحقق شروطه النظامية]</w:t>
      </w:r>
    </w:p>
    <w:p w14:paraId="76D01F8C" w14:textId="725255B8" w:rsidR="00675FFE" w:rsidRPr="00FC5B48" w:rsidRDefault="00675FFE" w:rsidP="00241C9D">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أولًا</w:t>
      </w:r>
      <w:r w:rsidRPr="00FC5B48">
        <w:rPr>
          <w:rFonts w:ascii="DIN Next LT Arabic" w:hAnsi="DIN Next LT Arabic" w:cs="DIN Next LT Arabic"/>
          <w:color w:val="00B050"/>
          <w:sz w:val="24"/>
          <w:szCs w:val="24"/>
          <w:rtl/>
        </w:rPr>
        <w:t xml:space="preserve">: اتفق الطرفان على أن تقوم الجهة الحكومية بصرف دفعة مقدمة إلى المتعاقد بنسبة </w:t>
      </w:r>
      <w:r w:rsidRPr="00E14C2C">
        <w:rPr>
          <w:rFonts w:ascii="DIN Next LT Arabic" w:hAnsi="DIN Next LT Arabic" w:cs="DIN Next LT Arabic"/>
          <w:color w:val="FF0000"/>
          <w:sz w:val="24"/>
          <w:szCs w:val="24"/>
          <w:rtl/>
        </w:rPr>
        <w:t>[</w:t>
      </w:r>
      <w:r w:rsidRPr="00E14C2C">
        <w:rPr>
          <w:rFonts w:ascii="DIN Next LT Arabic" w:hAnsi="DIN Next LT Arabic" w:cs="DIN Next LT Arabic"/>
          <w:color w:val="FF0000"/>
          <w:sz w:val="24"/>
          <w:szCs w:val="24"/>
        </w:rPr>
        <w:t>%</w:t>
      </w:r>
      <w:r w:rsidRPr="00E14C2C">
        <w:rPr>
          <w:rFonts w:ascii="DIN Next LT Arabic" w:hAnsi="DIN Next LT Arabic" w:cs="DIN Next LT Arabic"/>
          <w:color w:val="FF0000"/>
          <w:sz w:val="24"/>
          <w:szCs w:val="24"/>
          <w:rtl/>
        </w:rPr>
        <w:t xml:space="preserve"> </w:t>
      </w:r>
      <w:r w:rsidRPr="00E14C2C">
        <w:rPr>
          <w:rFonts w:ascii="DIN Next LT Arabic" w:hAnsi="DIN Next LT Arabic" w:cs="DIN Next LT Arabic"/>
          <w:color w:val="0070C0"/>
          <w:sz w:val="24"/>
          <w:szCs w:val="24"/>
          <w:rtl/>
        </w:rPr>
        <w:t>(لا تزيد عن 10%)</w:t>
      </w:r>
      <w:r w:rsidRPr="00E14C2C">
        <w:rPr>
          <w:rFonts w:ascii="DIN Next LT Arabic" w:hAnsi="DIN Next LT Arabic" w:cs="DIN Next LT Arabic"/>
          <w:color w:val="FF0000"/>
          <w:sz w:val="24"/>
          <w:szCs w:val="24"/>
          <w:rtl/>
        </w:rPr>
        <w:t>]</w:t>
      </w:r>
      <w:r w:rsidRPr="00FC5B48">
        <w:rPr>
          <w:rFonts w:ascii="DIN Next LT Arabic" w:hAnsi="DIN Next LT Arabic" w:cs="DIN Next LT Arabic"/>
          <w:color w:val="00B050"/>
          <w:sz w:val="24"/>
          <w:szCs w:val="24"/>
          <w:rtl/>
        </w:rPr>
        <w:t xml:space="preserve">، من قيمة العقد وبما لا يتجاوز مبلغ </w:t>
      </w:r>
      <w:r w:rsidRPr="00E14C2C">
        <w:rPr>
          <w:rFonts w:ascii="DIN Next LT Arabic" w:hAnsi="DIN Next LT Arabic" w:cs="DIN Next LT Arabic"/>
          <w:color w:val="FF0000"/>
          <w:sz w:val="24"/>
          <w:szCs w:val="24"/>
          <w:rtl/>
        </w:rPr>
        <w:t>[أدخل المبلغ]</w:t>
      </w:r>
      <w:r w:rsidRPr="00FC5B48">
        <w:rPr>
          <w:rFonts w:ascii="DIN Next LT Arabic" w:hAnsi="DIN Next LT Arabic" w:cs="DIN Next LT Arabic"/>
          <w:color w:val="00B050"/>
          <w:sz w:val="24"/>
          <w:szCs w:val="24"/>
          <w:rtl/>
        </w:rPr>
        <w:t>، 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295738E5"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ثانيًا</w:t>
      </w:r>
      <w:r w:rsidRPr="00FC5B48">
        <w:rPr>
          <w:rFonts w:ascii="DIN Next LT Arabic" w:hAnsi="DIN Next LT Arabic" w:cs="DIN Next LT Arabic"/>
          <w:color w:val="00B050"/>
          <w:sz w:val="24"/>
          <w:szCs w:val="24"/>
          <w:rtl/>
        </w:rPr>
        <w:t xml:space="preserve">: ‌يتم </w:t>
      </w:r>
      <w:r w:rsidRPr="00FC5B48">
        <w:rPr>
          <w:rFonts w:ascii="DIN Next LT Arabic" w:hAnsi="DIN Next LT Arabic" w:cs="DIN Next LT Arabic"/>
          <w:color w:val="00B050"/>
          <w:sz w:val="24"/>
          <w:szCs w:val="24"/>
          <w:rtl/>
        </w:rPr>
        <w:tab/>
        <w:t xml:space="preserve">صرف الدفعة المقدمة بعد تقديم المتعاقد للضمان المقابل لها، وتقوم الجهة الحكومية بخصم قيمة الدفعة المقدمة من مستحقات المتعاقد على أقساط بنسبة </w:t>
      </w:r>
      <w:r w:rsidRPr="00E14C2C">
        <w:rPr>
          <w:rFonts w:ascii="DIN Next LT Arabic" w:hAnsi="DIN Next LT Arabic" w:cs="DIN Next LT Arabic"/>
          <w:color w:val="FF0000"/>
          <w:sz w:val="24"/>
          <w:szCs w:val="24"/>
          <w:rtl/>
        </w:rPr>
        <w:t>[أدخل النسبة]</w:t>
      </w:r>
      <w:r w:rsidRPr="00FC5B48">
        <w:rPr>
          <w:rFonts w:ascii="DIN Next LT Arabic" w:hAnsi="DIN Next LT Arabic" w:cs="DIN Next LT Arabic"/>
          <w:color w:val="FF0000"/>
          <w:sz w:val="24"/>
          <w:szCs w:val="24"/>
          <w:rtl/>
        </w:rPr>
        <w:t xml:space="preserve"> </w:t>
      </w:r>
      <w:r w:rsidRPr="00FC5B48">
        <w:rPr>
          <w:rFonts w:ascii="DIN Next LT Arabic" w:hAnsi="DIN Next LT Arabic" w:cs="DIN Next LT Arabic"/>
          <w:color w:val="00B050"/>
          <w:sz w:val="24"/>
          <w:szCs w:val="24"/>
          <w:rtl/>
        </w:rPr>
        <w:t>من الدفعة المقدمة من قيمة كل مستخلص اعتبارًا من المستخلص الأول.</w:t>
      </w:r>
    </w:p>
    <w:p w14:paraId="122E6690"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Pr>
      </w:pPr>
      <w:r w:rsidRPr="00FC5B48">
        <w:rPr>
          <w:rFonts w:ascii="DIN Next LT Arabic" w:hAnsi="DIN Next LT Arabic" w:cs="DIN Next LT Arabic"/>
          <w:b/>
          <w:bCs/>
          <w:color w:val="00B050"/>
          <w:sz w:val="24"/>
          <w:szCs w:val="24"/>
          <w:u w:val="single"/>
          <w:rtl/>
        </w:rPr>
        <w:t>ثالثًا</w:t>
      </w:r>
      <w:r w:rsidRPr="00FC5B48">
        <w:rPr>
          <w:rFonts w:ascii="DIN Next LT Arabic"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FC5B48">
        <w:rPr>
          <w:rFonts w:ascii="DIN Next LT Arabic"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0" w:name="_Toc20321637"/>
      <w:bookmarkStart w:id="341" w:name="_Toc32151445"/>
      <w:bookmarkStart w:id="342"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40"/>
      <w:bookmarkEnd w:id="341"/>
      <w:bookmarkEnd w:id="342"/>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3"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3"/>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4"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5" w:name="_Toc20321638"/>
      <w:bookmarkStart w:id="346" w:name="_Toc32151446"/>
      <w:bookmarkStart w:id="347" w:name="_Toc38560547"/>
      <w:bookmarkEnd w:id="344"/>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5"/>
      <w:bookmarkEnd w:id="346"/>
      <w:bookmarkEnd w:id="347"/>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8"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9" w:name="_Toc20321639"/>
      <w:bookmarkStart w:id="350" w:name="_Toc32151447"/>
      <w:bookmarkStart w:id="351" w:name="_Toc38560548"/>
      <w:bookmarkEnd w:id="348"/>
      <w:r w:rsidRPr="001B6F16">
        <w:rPr>
          <w:rFonts w:ascii="DIN Next LT Arabic" w:hAnsi="DIN Next LT Arabic" w:cs="DIN Next LT Arabic"/>
          <w:color w:val="000000" w:themeColor="text1"/>
          <w:szCs w:val="24"/>
          <w:rtl/>
        </w:rPr>
        <w:t>الغرامات</w:t>
      </w:r>
      <w:bookmarkEnd w:id="349"/>
      <w:bookmarkEnd w:id="350"/>
      <w:bookmarkEnd w:id="351"/>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2" w:name="_Toc38131423"/>
      <w:bookmarkStart w:id="353" w:name="_Toc38135508"/>
      <w:bookmarkStart w:id="354" w:name="_Toc38135799"/>
      <w:bookmarkStart w:id="355" w:name="_Toc38560549"/>
      <w:bookmarkStart w:id="356"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2"/>
      <w:bookmarkEnd w:id="353"/>
      <w:bookmarkEnd w:id="354"/>
      <w:bookmarkEnd w:id="355"/>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7" w:name="_Toc38131424"/>
      <w:bookmarkStart w:id="358" w:name="_Toc38135509"/>
      <w:bookmarkStart w:id="359" w:name="_Toc38135800"/>
      <w:bookmarkStart w:id="360"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7"/>
      <w:bookmarkEnd w:id="358"/>
      <w:bookmarkEnd w:id="359"/>
      <w:bookmarkEnd w:id="360"/>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1" w:name="_Hlk23945176"/>
      <w:bookmarkEnd w:id="356"/>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2" w:name="_Toc38131425"/>
      <w:bookmarkStart w:id="363" w:name="_Toc38135510"/>
      <w:bookmarkStart w:id="364" w:name="_Toc38135801"/>
      <w:bookmarkStart w:id="365" w:name="_Toc38560551"/>
      <w:r>
        <w:rPr>
          <w:rFonts w:ascii="DIN Next LT Arabic" w:hAnsi="DIN Next LT Arabic" w:cs="DIN Next LT Arabic" w:hint="cs"/>
          <w:color w:val="000000" w:themeColor="text1"/>
          <w:szCs w:val="24"/>
          <w:rtl/>
        </w:rPr>
        <w:t>إجمالي الغرامات</w:t>
      </w:r>
      <w:bookmarkEnd w:id="362"/>
      <w:bookmarkEnd w:id="363"/>
      <w:bookmarkEnd w:id="364"/>
      <w:bookmarkEnd w:id="365"/>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6" w:name="_Toc20321640"/>
      <w:bookmarkStart w:id="367" w:name="_Toc32151448"/>
      <w:bookmarkStart w:id="368" w:name="_Toc38560552"/>
      <w:bookmarkEnd w:id="361"/>
      <w:r w:rsidRPr="001B6F16">
        <w:rPr>
          <w:rFonts w:ascii="DIN Next LT Arabic" w:hAnsi="DIN Next LT Arabic" w:cs="DIN Next LT Arabic"/>
          <w:color w:val="000000" w:themeColor="text1"/>
          <w:szCs w:val="24"/>
          <w:rtl/>
        </w:rPr>
        <w:t>المستخلصات</w:t>
      </w:r>
      <w:bookmarkEnd w:id="366"/>
      <w:bookmarkEnd w:id="367"/>
      <w:bookmarkEnd w:id="368"/>
    </w:p>
    <w:p w14:paraId="47751347" w14:textId="780C21D8" w:rsidR="00675FFE" w:rsidRPr="001B6F16" w:rsidRDefault="00675FFE" w:rsidP="00675FFE">
      <w:pPr>
        <w:pStyle w:val="BodyText"/>
        <w:bidi/>
        <w:rPr>
          <w:rFonts w:ascii="DIN Next LT Arabic" w:hAnsi="DIN Next LT Arabic" w:cs="DIN Next LT Arabic"/>
          <w:sz w:val="24"/>
          <w:szCs w:val="24"/>
          <w:rtl/>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يجوز للجهة استقطاع نسبة لا تتعدى (10%) من قيمة كل مستخلص لتكوين</w:t>
      </w:r>
      <w:r w:rsidRPr="001B6F16">
        <w:rPr>
          <w:rFonts w:ascii="DIN Next LT Arabic" w:hAnsi="DIN Next LT Arabic" w:cs="DIN Next LT Arabic"/>
          <w:color w:val="0070C0"/>
          <w:sz w:val="24"/>
          <w:szCs w:val="24"/>
        </w:rPr>
        <w:t xml:space="preserve"> </w:t>
      </w:r>
      <w:r w:rsidRPr="001B6F16">
        <w:rPr>
          <w:rFonts w:ascii="DIN Next LT Arabic" w:hAnsi="DIN Next LT Arabic" w:cs="DIN Next LT Arabic"/>
          <w:color w:val="0070C0"/>
          <w:sz w:val="24"/>
          <w:szCs w:val="24"/>
          <w:rtl/>
        </w:rPr>
        <w:t>مبلغ المستخلص النهائي، على ألا يتجاوز قيمة المستخلص الختامي</w:t>
      </w:r>
      <w:r w:rsidR="005231D4">
        <w:rPr>
          <w:rFonts w:ascii="DIN Next LT Arabic" w:hAnsi="DIN Next LT Arabic" w:cs="DIN Next LT Arabic" w:hint="cs"/>
          <w:color w:val="0070C0"/>
          <w:sz w:val="24"/>
          <w:szCs w:val="24"/>
          <w:rtl/>
        </w:rPr>
        <w:t xml:space="preserve"> عن</w:t>
      </w:r>
      <w:r w:rsidRPr="001B6F16">
        <w:rPr>
          <w:rFonts w:ascii="DIN Next LT Arabic" w:hAnsi="DIN Next LT Arabic" w:cs="DIN Next LT Arabic"/>
          <w:color w:val="0070C0"/>
          <w:sz w:val="24"/>
          <w:szCs w:val="24"/>
          <w:rtl/>
        </w:rPr>
        <w:t xml:space="preserve"> (5%) من قيمة العقد.]</w:t>
      </w:r>
    </w:p>
    <w:p w14:paraId="71715A70" w14:textId="09CD9552" w:rsidR="00675FFE" w:rsidRPr="001B6F16" w:rsidRDefault="00675FFE" w:rsidP="00D62165">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369" w:name="_Hlk23945305"/>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ستقوم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استقطاع نسبة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من قيمة كل مستخلص لتكوين مبلغ المستخلص النهائي.</w:t>
      </w:r>
    </w:p>
    <w:bookmarkEnd w:id="369"/>
    <w:p w14:paraId="24A77E1D"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وفقًا لأحكام بند "صرف المقابل المالي"، </w:t>
      </w: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يتم إعداد مستخلص (</w:t>
      </w:r>
      <w:r w:rsidRPr="001B6F16">
        <w:rPr>
          <w:rFonts w:ascii="DIN Next LT Arabic" w:hAnsi="DIN Next LT Arabic" w:cs="DIN Next LT Arabic"/>
          <w:color w:val="FF0000"/>
          <w:sz w:val="24"/>
          <w:szCs w:val="24"/>
          <w:rtl/>
        </w:rPr>
        <w:t>شهري/مرحلي</w:t>
      </w:r>
      <w:r w:rsidRPr="001B6F16">
        <w:rPr>
          <w:rFonts w:ascii="DIN Next LT Arabic" w:hAnsi="DIN Next LT Arabic" w:cs="DIN Next LT Arabic"/>
          <w:color w:val="000000"/>
          <w:sz w:val="24"/>
          <w:szCs w:val="24"/>
          <w:rtl/>
        </w:rPr>
        <w:t>) للمتعاقد حسب الأعمال المنجزة.</w:t>
      </w:r>
    </w:p>
    <w:p w14:paraId="489DE917" w14:textId="58591F0C"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تصرف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المستخلص الختامي للمتعاقد</w:t>
      </w:r>
      <w:r w:rsidR="000606F6">
        <w:rPr>
          <w:rFonts w:ascii="DIN Next LT Arabic" w:hAnsi="DIN Next LT Arabic" w:cs="DIN Next LT Arabic" w:hint="cs"/>
          <w:color w:val="000000"/>
          <w:sz w:val="24"/>
          <w:szCs w:val="24"/>
          <w:rtl/>
        </w:rPr>
        <w:t xml:space="preserve"> </w:t>
      </w:r>
      <w:r w:rsidR="000606F6" w:rsidRPr="00DE0E9A">
        <w:rPr>
          <w:rFonts w:ascii="DIN Next LT Arabic" w:hAnsi="DIN Next LT Arabic" w:cs="DIN Next LT Arabic"/>
          <w:sz w:val="24"/>
          <w:szCs w:val="24"/>
          <w:rtl/>
        </w:rPr>
        <w:t>على ألا يقل عن نسبة</w:t>
      </w:r>
      <w:r w:rsidR="000606F6">
        <w:rPr>
          <w:rFonts w:ascii="DIN Next LT Arabic" w:hAnsi="DIN Next LT Arabic" w:cs="DIN Next LT Arabic" w:hint="cs"/>
          <w:sz w:val="24"/>
          <w:szCs w:val="24"/>
          <w:rtl/>
        </w:rPr>
        <w:t xml:space="preserve"> </w:t>
      </w:r>
      <w:r w:rsidR="000606F6" w:rsidRPr="00FC5458">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بعد إنجاز الأعمال، وتقديم الشهادات الآتية</w:t>
      </w:r>
      <w:r w:rsidRPr="001B6F16">
        <w:rPr>
          <w:rFonts w:ascii="DIN Next LT Arabic" w:hAnsi="DIN Next LT Arabic" w:cs="DIN Next LT Arabic"/>
          <w:color w:val="000000"/>
          <w:sz w:val="24"/>
          <w:szCs w:val="24"/>
        </w:rPr>
        <w:t>:</w:t>
      </w:r>
    </w:p>
    <w:p w14:paraId="6D03E6ED"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إنجاز بالأعمال من الجهة الحكومية صاحبة المشروع</w:t>
      </w:r>
      <w:r w:rsidRPr="001B6F16">
        <w:rPr>
          <w:rFonts w:ascii="DIN Next LT Arabic" w:hAnsi="DIN Next LT Arabic" w:cs="DIN Next LT Arabic"/>
          <w:color w:val="000000"/>
          <w:sz w:val="24"/>
          <w:szCs w:val="24"/>
        </w:rPr>
        <w:t>.</w:t>
      </w:r>
    </w:p>
    <w:p w14:paraId="49BF0E8E"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من هيئة الزكاة والدخل، تثبت تسديد الزكاة أو الضريبة المستحقة</w:t>
      </w:r>
      <w:r w:rsidRPr="001B6F16">
        <w:rPr>
          <w:rFonts w:ascii="DIN Next LT Arabic" w:hAnsi="DIN Next LT Arabic" w:cs="DIN Next LT Arabic"/>
          <w:color w:val="000000"/>
          <w:sz w:val="24"/>
          <w:szCs w:val="24"/>
        </w:rPr>
        <w:t>.</w:t>
      </w:r>
    </w:p>
    <w:p w14:paraId="419E2C30"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sz w:val="24"/>
          <w:szCs w:val="24"/>
        </w:rPr>
      </w:pPr>
      <w:r w:rsidRPr="001B6F16">
        <w:rPr>
          <w:rFonts w:ascii="DIN Next LT Arabic" w:hAnsi="DIN Next LT Arabic" w:cs="DIN Next LT Arabic"/>
          <w:color w:val="000000"/>
          <w:sz w:val="24"/>
          <w:szCs w:val="24"/>
          <w:rtl/>
        </w:rPr>
        <w:t>شهادة من المؤسسة العامة للتأمينات الاجتماعية، بتسجيل المنشأة في المؤسسة، وتسديد الحقوق التأمينية</w:t>
      </w:r>
      <w:r w:rsidRPr="001B6F16">
        <w:rPr>
          <w:rFonts w:ascii="DIN Next LT Arabic" w:hAnsi="DIN Next LT Arabic" w:cs="DIN Next LT Arabic"/>
          <w:color w:val="000000"/>
          <w:sz w:val="24"/>
          <w:szCs w:val="24"/>
        </w:rPr>
        <w:t>.</w:t>
      </w:r>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0" w:name="_Toc20321641"/>
      <w:bookmarkStart w:id="371" w:name="_Toc32151449"/>
      <w:bookmarkStart w:id="372" w:name="_Toc38560553"/>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11181B">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EEF9D" w14:textId="77777777" w:rsidR="00AD5A31" w:rsidRDefault="00AD5A31" w:rsidP="00512E7D">
      <w:r>
        <w:separator/>
      </w:r>
    </w:p>
    <w:p w14:paraId="4ECB4F86" w14:textId="77777777" w:rsidR="00AD5A31" w:rsidRDefault="00AD5A31"/>
  </w:endnote>
  <w:endnote w:type="continuationSeparator" w:id="0">
    <w:p w14:paraId="404B4967" w14:textId="77777777" w:rsidR="00AD5A31" w:rsidRDefault="00AD5A31" w:rsidP="00512E7D">
      <w:r>
        <w:continuationSeparator/>
      </w:r>
    </w:p>
    <w:p w14:paraId="234BD9CC" w14:textId="77777777" w:rsidR="00AD5A31" w:rsidRDefault="00AD5A31"/>
  </w:endnote>
  <w:endnote w:type="continuationNotice" w:id="1">
    <w:p w14:paraId="0739EBDC" w14:textId="77777777" w:rsidR="00AD5A31" w:rsidRDefault="00AD5A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1C1CEB8-F1A9-4F69-82A3-524AC729BAA9}"/>
    <w:embedBold r:id="rId2" w:fontKey="{3B7BADAF-C966-4267-A1D8-227D8E0F1261}"/>
    <w:embedItalic r:id="rId3" w:fontKey="{08A8B2BF-107E-417D-89B2-1CF3C5A8783D}"/>
    <w:embedBoldItalic r:id="rId4" w:fontKey="{02CC47AD-0D36-4D03-B34B-EDB30D52018F}"/>
  </w:font>
  <w:font w:name="Calibri">
    <w:panose1 w:val="020F0502020204030204"/>
    <w:charset w:val="00"/>
    <w:family w:val="swiss"/>
    <w:pitch w:val="variable"/>
    <w:sig w:usb0="E4002EFF" w:usb1="C200247B" w:usb2="00000009" w:usb3="00000000" w:csb0="000001FF" w:csb1="00000000"/>
    <w:embedRegular r:id="rId5" w:fontKey="{5BCCEC58-CD4E-4226-B2F3-26255F32F58B}"/>
    <w:embedBold r:id="rId6" w:fontKey="{15B57F6C-04BD-4AED-9A2A-ECD5D89A043D}"/>
    <w:embedItalic r:id="rId7" w:fontKey="{B8E9A9DB-6E19-4C17-8FC0-506C92873C97}"/>
    <w:embedBoldItalic r:id="rId8" w:fontKey="{54D0A877-96FD-4268-8B95-4052B101C9A5}"/>
  </w:font>
  <w:font w:name="Courier New">
    <w:panose1 w:val="02070309020205020404"/>
    <w:charset w:val="00"/>
    <w:family w:val="modern"/>
    <w:pitch w:val="fixed"/>
    <w:sig w:usb0="E0002EFF" w:usb1="C0007843" w:usb2="00000009" w:usb3="00000000" w:csb0="000001FF" w:csb1="00000000"/>
    <w:embedRegular r:id="rId9" w:fontKey="{47959E58-A67E-47C6-AA34-2AD6346E91B0}"/>
  </w:font>
  <w:font w:name="Wingdings">
    <w:panose1 w:val="05000000000000000000"/>
    <w:charset w:val="02"/>
    <w:family w:val="auto"/>
    <w:pitch w:val="variable"/>
    <w:sig w:usb0="00000000" w:usb1="10000000" w:usb2="00000000" w:usb3="00000000" w:csb0="80000000" w:csb1="00000000"/>
    <w:embedRegular r:id="rId10" w:fontKey="{F78589C9-F4A4-4A64-A164-4F1D8ABF2F3E}"/>
  </w:font>
  <w:font w:name="Symbol">
    <w:panose1 w:val="05050102010706020507"/>
    <w:charset w:val="02"/>
    <w:family w:val="roman"/>
    <w:pitch w:val="variable"/>
    <w:sig w:usb0="00000000" w:usb1="10000000" w:usb2="00000000" w:usb3="00000000" w:csb0="80000000" w:csb1="00000000"/>
    <w:embedRegular r:id="rId11" w:fontKey="{D150638E-1B0D-4848-8700-F02AA5E51DAC}"/>
  </w:font>
  <w:font w:name="Arial">
    <w:panose1 w:val="020B0604020202020204"/>
    <w:charset w:val="00"/>
    <w:family w:val="swiss"/>
    <w:pitch w:val="variable"/>
    <w:sig w:usb0="E0002EFF" w:usb1="C000785B" w:usb2="00000009" w:usb3="00000000" w:csb0="000001FF" w:csb1="00000000"/>
    <w:embedRegular r:id="rId12" w:fontKey="{E274E42B-E70F-4DF9-B0F8-B1D047F3A99E}"/>
    <w:embedBold r:id="rId13" w:fontKey="{3210ED6F-2C06-49A5-855C-FAF58E8E6654}"/>
    <w:embedItalic r:id="rId14" w:fontKey="{8E296174-61F7-48AD-80B2-8602213A7D1C}"/>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5" w:fontKey="{F422C59A-4761-464C-A7FF-13D7DD5C0CD1}"/>
    <w:embedBold r:id="rId16" w:fontKey="{AFA7BBCD-7025-4F9A-9550-E154004B3072}"/>
    <w:embedBoldItalic r:id="rId17" w:fontKey="{AECCB87B-5A5D-44CA-8914-D3CC45EA382F}"/>
  </w:font>
  <w:font w:name="Traditional Arabic">
    <w:panose1 w:val="02020603050405020304"/>
    <w:charset w:val="00"/>
    <w:family w:val="roman"/>
    <w:pitch w:val="variable"/>
    <w:sig w:usb0="00002003" w:usb1="80000000" w:usb2="00000008" w:usb3="00000000" w:csb0="00000041" w:csb1="00000000"/>
    <w:embedRegular r:id="rId18" w:fontKey="{BF091AC3-613E-4EA6-9397-21C13B664953}"/>
  </w:font>
  <w:font w:name="Sakkal Majalla">
    <w:panose1 w:val="02000000000000000000"/>
    <w:charset w:val="00"/>
    <w:family w:val="auto"/>
    <w:pitch w:val="variable"/>
    <w:sig w:usb0="A0002027" w:usb1="80000000" w:usb2="00000108" w:usb3="00000000" w:csb0="000000D3" w:csb1="00000000"/>
    <w:embedRegular r:id="rId19" w:fontKey="{08A07B13-96A3-4E0B-8296-AB6B329A92F7}"/>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0" w:fontKey="{8F0359C8-F254-49BA-8D21-2737F2A8061D}"/>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1" w:fontKey="{37CA0C7D-6150-4D83-B2E4-62C3FD53022C}"/>
    <w:embedBold r:id="rId22" w:fontKey="{41855257-09A7-42D2-9FD8-6FC88B71205C}"/>
  </w:font>
  <w:font w:name="Verdana">
    <w:panose1 w:val="020B0604030504040204"/>
    <w:charset w:val="00"/>
    <w:family w:val="swiss"/>
    <w:pitch w:val="variable"/>
    <w:sig w:usb0="A00006FF" w:usb1="4000205B" w:usb2="00000010" w:usb3="00000000" w:csb0="0000019F" w:csb1="00000000"/>
    <w:embedRegular r:id="rId23" w:fontKey="{61484B6C-4254-4580-BA2F-CBFF0FD2612E}"/>
    <w:embedBold r:id="rId24" w:fontKey="{8472B110-A815-4CC0-ADC5-7082ECBFF93B}"/>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7FB84EFB"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2BDEFB97"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F66C3" w14:textId="77777777" w:rsidR="00AD5A31" w:rsidRDefault="00AD5A31" w:rsidP="00512E7D">
      <w:r>
        <w:separator/>
      </w:r>
    </w:p>
    <w:p w14:paraId="61662566" w14:textId="77777777" w:rsidR="00AD5A31" w:rsidRDefault="00AD5A31"/>
  </w:footnote>
  <w:footnote w:type="continuationSeparator" w:id="0">
    <w:p w14:paraId="204ABA9B" w14:textId="77777777" w:rsidR="00AD5A31" w:rsidRDefault="00AD5A31" w:rsidP="00512E7D">
      <w:r>
        <w:continuationSeparator/>
      </w:r>
    </w:p>
    <w:p w14:paraId="6DE58BC5" w14:textId="77777777" w:rsidR="00AD5A31" w:rsidRDefault="00AD5A31"/>
  </w:footnote>
  <w:footnote w:type="continuationNotice" w:id="1">
    <w:p w14:paraId="3E567559" w14:textId="77777777" w:rsidR="00AD5A31" w:rsidRDefault="00AD5A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4"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49"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3"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0"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2"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A787E"/>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6894639">
    <w:abstractNumId w:val="33"/>
  </w:num>
  <w:num w:numId="2" w16cid:durableId="1067387006">
    <w:abstractNumId w:val="42"/>
  </w:num>
  <w:num w:numId="3" w16cid:durableId="1248728882">
    <w:abstractNumId w:val="48"/>
  </w:num>
  <w:num w:numId="4" w16cid:durableId="1195508784">
    <w:abstractNumId w:val="59"/>
  </w:num>
  <w:num w:numId="5" w16cid:durableId="526525628">
    <w:abstractNumId w:val="9"/>
  </w:num>
  <w:num w:numId="6" w16cid:durableId="331370106">
    <w:abstractNumId w:val="12"/>
  </w:num>
  <w:num w:numId="7" w16cid:durableId="760639767">
    <w:abstractNumId w:val="52"/>
  </w:num>
  <w:num w:numId="8" w16cid:durableId="1075782201">
    <w:abstractNumId w:val="36"/>
  </w:num>
  <w:num w:numId="9" w16cid:durableId="1365211788">
    <w:abstractNumId w:val="10"/>
  </w:num>
  <w:num w:numId="10" w16cid:durableId="103772659">
    <w:abstractNumId w:val="16"/>
  </w:num>
  <w:num w:numId="11" w16cid:durableId="1778598671">
    <w:abstractNumId w:val="35"/>
  </w:num>
  <w:num w:numId="12" w16cid:durableId="295140985">
    <w:abstractNumId w:val="43"/>
  </w:num>
  <w:num w:numId="13" w16cid:durableId="1582062910">
    <w:abstractNumId w:val="61"/>
  </w:num>
  <w:num w:numId="14" w16cid:durableId="323507377">
    <w:abstractNumId w:val="20"/>
  </w:num>
  <w:num w:numId="15" w16cid:durableId="1296642268">
    <w:abstractNumId w:val="2"/>
  </w:num>
  <w:num w:numId="16" w16cid:durableId="1799685263">
    <w:abstractNumId w:val="1"/>
  </w:num>
  <w:num w:numId="17" w16cid:durableId="1906604295">
    <w:abstractNumId w:val="26"/>
  </w:num>
  <w:num w:numId="18" w16cid:durableId="2146195501">
    <w:abstractNumId w:val="65"/>
  </w:num>
  <w:num w:numId="19" w16cid:durableId="327633322">
    <w:abstractNumId w:val="29"/>
  </w:num>
  <w:num w:numId="20" w16cid:durableId="893079224">
    <w:abstractNumId w:val="19"/>
  </w:num>
  <w:num w:numId="21" w16cid:durableId="1817915079">
    <w:abstractNumId w:val="57"/>
  </w:num>
  <w:num w:numId="22" w16cid:durableId="554436133">
    <w:abstractNumId w:val="27"/>
  </w:num>
  <w:num w:numId="23" w16cid:durableId="1843398730">
    <w:abstractNumId w:val="54"/>
  </w:num>
  <w:num w:numId="24" w16cid:durableId="580798662">
    <w:abstractNumId w:val="17"/>
  </w:num>
  <w:num w:numId="25" w16cid:durableId="627125988">
    <w:abstractNumId w:val="49"/>
  </w:num>
  <w:num w:numId="26" w16cid:durableId="561136252">
    <w:abstractNumId w:val="5"/>
  </w:num>
  <w:num w:numId="27" w16cid:durableId="1557859689">
    <w:abstractNumId w:val="40"/>
  </w:num>
  <w:num w:numId="28" w16cid:durableId="1758282427">
    <w:abstractNumId w:val="41"/>
  </w:num>
  <w:num w:numId="29" w16cid:durableId="1543395107">
    <w:abstractNumId w:val="50"/>
  </w:num>
  <w:num w:numId="30" w16cid:durableId="965548270">
    <w:abstractNumId w:val="47"/>
  </w:num>
  <w:num w:numId="31" w16cid:durableId="980882709">
    <w:abstractNumId w:val="3"/>
  </w:num>
  <w:num w:numId="32" w16cid:durableId="172457726">
    <w:abstractNumId w:val="53"/>
  </w:num>
  <w:num w:numId="33" w16cid:durableId="55008326">
    <w:abstractNumId w:val="21"/>
  </w:num>
  <w:num w:numId="34" w16cid:durableId="587930846">
    <w:abstractNumId w:val="37"/>
  </w:num>
  <w:num w:numId="35" w16cid:durableId="1588029436">
    <w:abstractNumId w:val="51"/>
  </w:num>
  <w:num w:numId="36" w16cid:durableId="1559976243">
    <w:abstractNumId w:val="14"/>
  </w:num>
  <w:num w:numId="37" w16cid:durableId="337654463">
    <w:abstractNumId w:val="62"/>
  </w:num>
  <w:num w:numId="38" w16cid:durableId="1525167399">
    <w:abstractNumId w:val="60"/>
  </w:num>
  <w:num w:numId="39" w16cid:durableId="1042091282">
    <w:abstractNumId w:val="25"/>
  </w:num>
  <w:num w:numId="40" w16cid:durableId="335957734">
    <w:abstractNumId w:val="39"/>
  </w:num>
  <w:num w:numId="41" w16cid:durableId="634138770">
    <w:abstractNumId w:val="24"/>
  </w:num>
  <w:num w:numId="42" w16cid:durableId="817573389">
    <w:abstractNumId w:val="34"/>
  </w:num>
  <w:num w:numId="43" w16cid:durableId="1846901562">
    <w:abstractNumId w:val="11"/>
  </w:num>
  <w:num w:numId="44" w16cid:durableId="1293559688">
    <w:abstractNumId w:val="44"/>
  </w:num>
  <w:num w:numId="45" w16cid:durableId="748624729">
    <w:abstractNumId w:val="64"/>
  </w:num>
  <w:num w:numId="46" w16cid:durableId="1402370650">
    <w:abstractNumId w:val="13"/>
  </w:num>
  <w:num w:numId="47" w16cid:durableId="770704846">
    <w:abstractNumId w:val="28"/>
  </w:num>
  <w:num w:numId="48" w16cid:durableId="187648668">
    <w:abstractNumId w:val="4"/>
  </w:num>
  <w:num w:numId="49" w16cid:durableId="1073089552">
    <w:abstractNumId w:val="18"/>
  </w:num>
  <w:num w:numId="50" w16cid:durableId="525215546">
    <w:abstractNumId w:val="0"/>
  </w:num>
  <w:num w:numId="51" w16cid:durableId="412051768">
    <w:abstractNumId w:val="22"/>
  </w:num>
  <w:num w:numId="52" w16cid:durableId="856623809">
    <w:abstractNumId w:val="58"/>
  </w:num>
  <w:num w:numId="53" w16cid:durableId="1503158091">
    <w:abstractNumId w:val="56"/>
  </w:num>
  <w:num w:numId="54" w16cid:durableId="316543674">
    <w:abstractNumId w:val="23"/>
  </w:num>
  <w:num w:numId="55" w16cid:durableId="1037776038">
    <w:abstractNumId w:val="46"/>
  </w:num>
  <w:num w:numId="56" w16cid:durableId="1186359397">
    <w:abstractNumId w:val="63"/>
  </w:num>
  <w:num w:numId="57" w16cid:durableId="1500542944">
    <w:abstractNumId w:val="66"/>
  </w:num>
  <w:num w:numId="58" w16cid:durableId="569389047">
    <w:abstractNumId w:val="31"/>
  </w:num>
  <w:num w:numId="59" w16cid:durableId="1583446205">
    <w:abstractNumId w:val="8"/>
  </w:num>
  <w:num w:numId="60" w16cid:durableId="1938324706">
    <w:abstractNumId w:val="15"/>
  </w:num>
  <w:num w:numId="61" w16cid:durableId="1243562373">
    <w:abstractNumId w:val="7"/>
  </w:num>
  <w:num w:numId="62" w16cid:durableId="6692539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110068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38443779">
    <w:abstractNumId w:val="45"/>
  </w:num>
  <w:num w:numId="65" w16cid:durableId="498808902">
    <w:abstractNumId w:val="55"/>
  </w:num>
  <w:num w:numId="66" w16cid:durableId="1339426745">
    <w:abstractNumId w:val="38"/>
  </w:num>
  <w:num w:numId="67" w16cid:durableId="1504396132">
    <w:abstractNumId w:val="30"/>
  </w:num>
  <w:num w:numId="68" w16cid:durableId="177020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17E"/>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24D"/>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83"/>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D86"/>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04"/>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39"/>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A3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4A8"/>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6E6D"/>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2FB"/>
    <w:rsid w:val="00C56710"/>
    <w:rsid w:val="00C567A2"/>
    <w:rsid w:val="00C56807"/>
    <w:rsid w:val="00C5699C"/>
    <w:rsid w:val="00C569C6"/>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55"/>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2"/>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6CF"/>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9D"/>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987"/>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24642781">
      <w:bodyDiv w:val="1"/>
      <w:marLeft w:val="0"/>
      <w:marRight w:val="0"/>
      <w:marTop w:val="0"/>
      <w:marBottom w:val="0"/>
      <w:divBdr>
        <w:top w:val="none" w:sz="0" w:space="0" w:color="auto"/>
        <w:left w:val="none" w:sz="0" w:space="0" w:color="auto"/>
        <w:bottom w:val="none" w:sz="0" w:space="0" w:color="auto"/>
        <w:right w:val="none" w:sz="0" w:space="0" w:color="auto"/>
      </w:divBdr>
      <w:divsChild>
        <w:div w:id="1988197926">
          <w:marLeft w:val="0"/>
          <w:marRight w:val="0"/>
          <w:marTop w:val="0"/>
          <w:marBottom w:val="0"/>
          <w:divBdr>
            <w:top w:val="none" w:sz="0" w:space="0" w:color="auto"/>
            <w:left w:val="none" w:sz="0" w:space="0" w:color="auto"/>
            <w:bottom w:val="none" w:sz="0" w:space="0" w:color="auto"/>
            <w:right w:val="none" w:sz="0" w:space="0" w:color="auto"/>
          </w:divBdr>
          <w:divsChild>
            <w:div w:id="126742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
      <w:docPartPr>
        <w:name w:val="447187A319ED41B4AAD0BB477B3F5BE1"/>
        <w:category>
          <w:name w:val="General"/>
          <w:gallery w:val="placeholder"/>
        </w:category>
        <w:types>
          <w:type w:val="bbPlcHdr"/>
        </w:types>
        <w:behaviors>
          <w:behavior w:val="content"/>
        </w:behaviors>
        <w:guid w:val="{5A80B687-FE23-477F-9378-E6BE39A6D2B9}"/>
      </w:docPartPr>
      <w:docPartBody>
        <w:p w:rsidR="00FC1191" w:rsidRDefault="00BC18B8">
          <w:pPr>
            <w:pStyle w:val="447187A319ED41B4AAD0BB477B3F5BE1"/>
          </w:pPr>
          <w:r w:rsidRPr="000F119C">
            <w:rPr>
              <w:rStyle w:val="PlaceholderText"/>
            </w:rPr>
            <w:t>Click or tap here to enter text.</w:t>
          </w:r>
        </w:p>
      </w:docPartBody>
    </w:docPart>
    <w:docPart>
      <w:docPartPr>
        <w:name w:val="7CBC63F3C13A4697944823EF8A35C003"/>
        <w:category>
          <w:name w:val="General"/>
          <w:gallery w:val="placeholder"/>
        </w:category>
        <w:types>
          <w:type w:val="bbPlcHdr"/>
        </w:types>
        <w:behaviors>
          <w:behavior w:val="content"/>
        </w:behaviors>
        <w:guid w:val="{2A8455A7-F0DC-4694-95C4-4F0254BDCF3C}"/>
      </w:docPartPr>
      <w:docPartBody>
        <w:p w:rsidR="00FC1191" w:rsidRDefault="00BC18B8">
          <w:pPr>
            <w:pStyle w:val="7CBC63F3C13A4697944823EF8A35C003"/>
          </w:pPr>
          <w:r w:rsidRPr="000F119C">
            <w:rPr>
              <w:rStyle w:val="PlaceholderText"/>
            </w:rPr>
            <w:t>Click or tap to enter a date.</w:t>
          </w:r>
        </w:p>
      </w:docPartBody>
    </w:docPart>
    <w:docPart>
      <w:docPartPr>
        <w:name w:val="4078DA59E23443BBA5010C246E4A92BB"/>
        <w:category>
          <w:name w:val="General"/>
          <w:gallery w:val="placeholder"/>
        </w:category>
        <w:types>
          <w:type w:val="bbPlcHdr"/>
        </w:types>
        <w:behaviors>
          <w:behavior w:val="content"/>
        </w:behaviors>
        <w:guid w:val="{2417F595-DCC0-4B2A-ACFE-CF791C5D6439}"/>
      </w:docPartPr>
      <w:docPartBody>
        <w:p w:rsidR="00FC1191" w:rsidRDefault="00BC18B8">
          <w:pPr>
            <w:pStyle w:val="4078DA59E23443BBA5010C246E4A92BB"/>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2670C8"/>
    <w:rsid w:val="002E76C8"/>
    <w:rsid w:val="00342C27"/>
    <w:rsid w:val="00346147"/>
    <w:rsid w:val="00353662"/>
    <w:rsid w:val="00406B6B"/>
    <w:rsid w:val="004B3B26"/>
    <w:rsid w:val="00506AEF"/>
    <w:rsid w:val="00507F55"/>
    <w:rsid w:val="00511FD2"/>
    <w:rsid w:val="00563549"/>
    <w:rsid w:val="005A21A6"/>
    <w:rsid w:val="00603831"/>
    <w:rsid w:val="007511FF"/>
    <w:rsid w:val="007852E6"/>
    <w:rsid w:val="00796B9E"/>
    <w:rsid w:val="008E697E"/>
    <w:rsid w:val="009227F9"/>
    <w:rsid w:val="00951094"/>
    <w:rsid w:val="00A12EC3"/>
    <w:rsid w:val="00AB603C"/>
    <w:rsid w:val="00BC18B8"/>
    <w:rsid w:val="00C3324A"/>
    <w:rsid w:val="00C61759"/>
    <w:rsid w:val="00CB0820"/>
    <w:rsid w:val="00D2685F"/>
    <w:rsid w:val="00D40B2B"/>
    <w:rsid w:val="00D856CB"/>
    <w:rsid w:val="00DB2E5C"/>
    <w:rsid w:val="00E42F27"/>
    <w:rsid w:val="00E64967"/>
    <w:rsid w:val="00EB2804"/>
    <w:rsid w:val="00EE66B1"/>
    <w:rsid w:val="00F367B5"/>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 w:type="paragraph" w:customStyle="1" w:styleId="447187A319ED41B4AAD0BB477B3F5BE1">
    <w:name w:val="447187A319ED41B4AAD0BB477B3F5BE1"/>
  </w:style>
  <w:style w:type="paragraph" w:customStyle="1" w:styleId="7CBC63F3C13A4697944823EF8A35C003">
    <w:name w:val="7CBC63F3C13A4697944823EF8A35C003"/>
  </w:style>
  <w:style w:type="paragraph" w:customStyle="1" w:styleId="4078DA59E23443BBA5010C246E4A92BB">
    <w:name w:val="4078DA59E23443BBA5010C246E4A9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4C3AE7-76CF-48FF-AB6E-46219A3A4573}">
  <ds:schemaRefs>
    <ds:schemaRef ds:uri="http://schemas.microsoft.com/sharepoint/v3/contenttype/forms"/>
  </ds:schemaRefs>
</ds:datastoreItem>
</file>

<file path=customXml/itemProps4.xml><?xml version="1.0" encoding="utf-8"?>
<ds:datastoreItem xmlns:ds="http://schemas.openxmlformats.org/officeDocument/2006/customXml" ds:itemID="{29FAC82D-0617-49FB-B5AE-0FB3C1E84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19</TotalTime>
  <Pages>44</Pages>
  <Words>16049</Words>
  <Characters>80566</Characters>
  <Application>Microsoft Office Word</Application>
  <DocSecurity>0</DocSecurity>
  <Lines>1365</Lines>
  <Paragraphs>966</Paragraphs>
  <ScaleCrop>false</ScaleCrop>
  <HeadingPairs>
    <vt:vector size="6" baseType="variant">
      <vt:variant>
        <vt:lpstr>Title</vt:lpstr>
      </vt:variant>
      <vt:variant>
        <vt:i4>1</vt:i4>
      </vt:variant>
      <vt:variant>
        <vt:lpstr>Headings</vt:lpstr>
      </vt:variant>
      <vt:variant>
        <vt:i4>100</vt:i4>
      </vt:variant>
      <vt:variant>
        <vt:lpstr>العنوان</vt:lpstr>
      </vt:variant>
      <vt:variant>
        <vt:i4>1</vt:i4>
      </vt:variant>
    </vt:vector>
  </HeadingPairs>
  <TitlesOfParts>
    <vt:vector size="102" baseType="lpstr">
      <vt:lpstr/>
      <vt:lpstr>دليل الاستخدام</vt:lpstr>
      <vt:lpstr>        </vt:lpstr>
      <vt:lpstr>وثيقة العقد الأساسية</vt:lpstr>
      <vt:lpstr>        تمهيد</vt:lpstr>
      <vt:lpstr>        وثائق العقد</vt:lpstr>
      <vt:lpstr>        الغرض من العقد</vt:lpstr>
      <vt:lpstr>        قيمة العقد</vt:lpstr>
      <vt:lpstr>        مدة العقد</vt:lpstr>
      <vt:lpstr>        النظام الواجب التطبيق</vt:lpstr>
      <vt:lpstr>        حسم النزاعات</vt:lpstr>
      <vt:lpstr>        نسخ العقد</vt:lpstr>
      <vt:lpstr>        التوقيع</vt:lpstr>
      <vt:lpstr>شروط العقد </vt:lpstr>
      <vt:lpstr>القسم الأول: الأحكام العامة</vt:lpstr>
      <vt:lpstr>        التَّعريفات</vt:lpstr>
      <vt:lpstr>        اللغة المعتمدة</vt:lpstr>
      <vt:lpstr>        العملة المعتمدة</vt:lpstr>
      <vt:lpstr>        الضرائب والرسوم</vt:lpstr>
      <vt:lpstr>        الإخطارات والمراسلات</vt:lpstr>
      <vt:lpstr>        السجلات</vt:lpstr>
      <vt:lpstr>        التراخيص ووثائق التسجيل والتصاريح</vt:lpstr>
      <vt:lpstr>        تعارض المصالح</vt:lpstr>
      <vt:lpstr>        السرية وحماية المعلومات</vt:lpstr>
      <vt:lpstr>        حقوق الملكية الفكرية</vt:lpstr>
      <vt:lpstr>        أنظمة وأحكام الاستيراد</vt:lpstr>
      <vt:lpstr>        المحتوى المحلي</vt:lpstr>
      <vt:lpstr>        التعاقد من الباطن</vt:lpstr>
      <vt:lpstr>        التَّضامن</vt:lpstr>
      <vt:lpstr>        التنازل عن العقد</vt:lpstr>
      <vt:lpstr>        تعديل العقد</vt:lpstr>
      <vt:lpstr>        المخالفات الخاضعة لاختصاص اللجان</vt:lpstr>
      <vt:lpstr>        التحكيم</vt:lpstr>
      <vt:lpstr>        التنازل عن الحقوق</vt:lpstr>
      <vt:lpstr>        القوة القاهرة</vt:lpstr>
      <vt:lpstr>القسم الثَّاني: الموقع</vt:lpstr>
      <vt:lpstr>        حق الوصول للموقع</vt:lpstr>
      <vt:lpstr>        حقوق الدخول والتسهيلات</vt:lpstr>
      <vt:lpstr>        حرمة الأماكن المقدسة</vt:lpstr>
      <vt:lpstr>القسم الثالث: ممثل الجهة</vt:lpstr>
      <vt:lpstr>        حدود صلاحيات ممثل الجهة</vt:lpstr>
      <vt:lpstr>        تعليمات ممثل الجهة</vt:lpstr>
      <vt:lpstr>        استبدال ممثل الجهة</vt:lpstr>
      <vt:lpstr>القسم الرابع: مسؤوليات المتعاقد</vt:lpstr>
      <vt:lpstr>        الالتزامات العامة</vt:lpstr>
      <vt:lpstr>        مسؤولية المتعاقد</vt:lpstr>
      <vt:lpstr>        ممثل المتعاقد في الموقع</vt:lpstr>
      <vt:lpstr>        التعاون مع المتعاقدين الآخرين</vt:lpstr>
      <vt:lpstr>        السلامة والصحة المهنية</vt:lpstr>
      <vt:lpstr>        إجراءات السلامة</vt:lpstr>
      <vt:lpstr>        حماية البيئة</vt:lpstr>
      <vt:lpstr>        ضمان الجودة</vt:lpstr>
      <vt:lpstr>        نقل المعدات والمواد</vt:lpstr>
      <vt:lpstr>        ممتلكات الجهة الحكومية</vt:lpstr>
      <vt:lpstr>        موقع العمل</vt:lpstr>
      <vt:lpstr>        التأمين</vt:lpstr>
      <vt:lpstr>القسم الخامس: تنفيذ الأعمال</vt:lpstr>
      <vt:lpstr>        بدء الأعمال</vt:lpstr>
      <vt:lpstr>        مدة إنجاز الأعمال</vt:lpstr>
      <vt:lpstr>        برنامج العمل</vt:lpstr>
      <vt:lpstr>        نسبة تقدم الأعمال</vt:lpstr>
      <vt:lpstr>        ضمان جودة الأعمال </vt:lpstr>
      <vt:lpstr>        التعبئة والتغليف والتوثيق</vt:lpstr>
      <vt:lpstr>        رفض تسلُّم المواد والمعدات والأعمال</vt:lpstr>
      <vt:lpstr>        حل النزاعات الفنية</vt:lpstr>
      <vt:lpstr>        الإجراءات التصحيحية</vt:lpstr>
      <vt:lpstr>        طلبات التغيير</vt:lpstr>
      <vt:lpstr>        إيقاف الأعمال</vt:lpstr>
      <vt:lpstr>        زيادة الالتزامات وتخفيضها</vt:lpstr>
      <vt:lpstr>        تمديد العقد</vt:lpstr>
      <vt:lpstr>        السحب الجزئي</vt:lpstr>
      <vt:lpstr>        تسلُّم الأعمال</vt:lpstr>
      <vt:lpstr>        المسؤولية عن الأعمال</vt:lpstr>
      <vt:lpstr>        تقييم أداء المتعاقد</vt:lpstr>
      <vt:lpstr>القسم السادس: الضمانات</vt:lpstr>
      <vt:lpstr>        الضمان النهائي</vt:lpstr>
      <vt:lpstr>        تمديد الضمان النهائي</vt:lpstr>
      <vt:lpstr>        مصادرة الضمان النهائي</vt:lpstr>
      <vt:lpstr>القسم السابع: إنهاء العقد</vt:lpstr>
      <vt:lpstr>        إنهاء العقد من قِبَل الجهة الحكومية</vt:lpstr>
      <vt:lpstr>        إنهاء العقد بالاتفاق</vt:lpstr>
      <vt:lpstr>        التزامات المتعاقد عند إنهاء العقد </vt:lpstr>
      <vt:lpstr>        محاسبة المتعاقد في حالات إنهاء العقد</vt:lpstr>
      <vt:lpstr>الشروط المالية</vt:lpstr>
      <vt:lpstr>        الدفعة المقدمة</vt:lpstr>
      <vt:lpstr>        صرف المقابل المالي</vt:lpstr>
      <vt:lpstr>        تعديل أسعار العقد</vt:lpstr>
      <vt:lpstr>        الغرامات</vt:lpstr>
      <vt:lpstr>        غرامات [التقصير]</vt:lpstr>
      <vt:lpstr>        غرامات مخالفة أحكام لائحة تفضيل المحتوى المحلي  </vt:lpstr>
      <vt:lpstr>        إجمالي الغرامات  </vt:lpstr>
      <vt:lpstr>        المستخلصات</vt:lpstr>
      <vt:lpstr>        إقرار المخالصة</vt:lpstr>
      <vt:lpstr>        جدول الكميات والأسعار</vt:lpstr>
      <vt:lpstr>نطاق العمل المفصل</vt:lpstr>
      <vt:lpstr>        نطاق العمل</vt:lpstr>
      <vt:lpstr>        مكان تنفيذ الأعمال</vt:lpstr>
      <vt:lpstr>المواصفات</vt:lpstr>
      <vt:lpstr>        فريق العمل</vt:lpstr>
      <vt:lpstr>        المواد</vt:lpstr>
      <vt:lpstr>        المعدات</vt:lpstr>
      <vt:lpstr/>
    </vt:vector>
  </TitlesOfParts>
  <Company/>
  <LinksUpToDate>false</LinksUpToDate>
  <CharactersWithSpaces>95649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10</cp:revision>
  <cp:lastPrinted>2020-12-31T11:58:00Z</cp:lastPrinted>
  <dcterms:created xsi:type="dcterms:W3CDTF">2021-10-13T14:48:00Z</dcterms:created>
  <dcterms:modified xsi:type="dcterms:W3CDTF">2024-08-12T09:00:00Z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9ae303aa2e393be373668240fb99a36de4551c091bcf1f922b2f7444c36a3b94</vt:lpwstr>
  </property>
</Properties>
</file>